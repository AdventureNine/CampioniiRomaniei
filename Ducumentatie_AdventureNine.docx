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E7383B" w14:textId="77777777" w:rsidR="006E5E09" w:rsidRPr="000317A5" w:rsidRDefault="006E5E09" w:rsidP="000F3071">
      <w:pPr>
        <w:tabs>
          <w:tab w:val="left" w:pos="3732"/>
        </w:tabs>
      </w:pPr>
    </w:p>
    <w:p w14:paraId="6340A132" w14:textId="77777777" w:rsidR="00B2032F" w:rsidRPr="000317A5" w:rsidRDefault="00B2032F" w:rsidP="000F3071">
      <w:pPr>
        <w:tabs>
          <w:tab w:val="left" w:pos="3732"/>
        </w:tabs>
      </w:pPr>
    </w:p>
    <w:p w14:paraId="4174D980" w14:textId="77777777" w:rsidR="00B2032F" w:rsidRPr="000317A5" w:rsidRDefault="00B2032F" w:rsidP="000F3071">
      <w:pPr>
        <w:tabs>
          <w:tab w:val="left" w:pos="3732"/>
        </w:tabs>
      </w:pPr>
    </w:p>
    <w:p w14:paraId="3AC8D147" w14:textId="77777777" w:rsidR="00CD258B" w:rsidRPr="000317A5" w:rsidRDefault="00CD258B" w:rsidP="000F3071">
      <w:pPr>
        <w:tabs>
          <w:tab w:val="left" w:pos="3732"/>
        </w:tabs>
      </w:pPr>
    </w:p>
    <w:p w14:paraId="691951C5" w14:textId="77777777" w:rsidR="00235B0B" w:rsidRPr="000317A5" w:rsidRDefault="00235B0B" w:rsidP="000F3071">
      <w:pPr>
        <w:tabs>
          <w:tab w:val="left" w:pos="3732"/>
        </w:tabs>
      </w:pPr>
    </w:p>
    <w:p w14:paraId="45115919" w14:textId="77777777" w:rsidR="00CD258B" w:rsidRPr="000317A5" w:rsidRDefault="00CD258B" w:rsidP="000F3071">
      <w:pPr>
        <w:tabs>
          <w:tab w:val="left" w:pos="3732"/>
        </w:tabs>
      </w:pPr>
    </w:p>
    <w:p w14:paraId="509854E0" w14:textId="77777777" w:rsidR="008D5244" w:rsidRPr="000317A5" w:rsidRDefault="008D5244" w:rsidP="000F3071">
      <w:pPr>
        <w:tabs>
          <w:tab w:val="left" w:pos="3732"/>
        </w:tabs>
      </w:pPr>
    </w:p>
    <w:p w14:paraId="4593F8C9" w14:textId="77777777" w:rsidR="007E522A" w:rsidRPr="000317A5" w:rsidRDefault="007E522A" w:rsidP="000F3071">
      <w:pPr>
        <w:tabs>
          <w:tab w:val="left" w:pos="3732"/>
        </w:tabs>
      </w:pPr>
    </w:p>
    <w:p w14:paraId="58BC15A7" w14:textId="77777777" w:rsidR="007E522A" w:rsidRPr="000317A5" w:rsidRDefault="007E522A" w:rsidP="000F3071">
      <w:pPr>
        <w:tabs>
          <w:tab w:val="left" w:pos="3732"/>
        </w:tabs>
      </w:pPr>
    </w:p>
    <w:p w14:paraId="42979151" w14:textId="77777777" w:rsidR="006E5E09" w:rsidRPr="000317A5" w:rsidRDefault="006E5E09" w:rsidP="006E5E09">
      <w:pPr>
        <w:tabs>
          <w:tab w:val="left" w:pos="3732"/>
        </w:tabs>
        <w:jc w:val="center"/>
        <w:rPr>
          <w:rFonts w:asciiTheme="majorHAnsi" w:hAnsiTheme="majorHAnsi"/>
          <w:b/>
          <w:sz w:val="28"/>
        </w:rPr>
      </w:pPr>
      <w:r w:rsidRPr="000317A5">
        <w:rPr>
          <w:rFonts w:asciiTheme="majorHAnsi" w:hAnsiTheme="majorHAnsi"/>
          <w:b/>
          <w:sz w:val="28"/>
        </w:rPr>
        <w:t>INTERAC</w:t>
      </w:r>
      <w:r w:rsidR="005441AA" w:rsidRPr="000317A5">
        <w:rPr>
          <w:rFonts w:asciiTheme="majorHAnsi" w:hAnsiTheme="majorHAnsi"/>
          <w:b/>
          <w:sz w:val="28"/>
        </w:rPr>
        <w:t>Ţ</w:t>
      </w:r>
      <w:r w:rsidRPr="000317A5">
        <w:rPr>
          <w:rFonts w:asciiTheme="majorHAnsi" w:hAnsiTheme="majorHAnsi"/>
          <w:b/>
          <w:sz w:val="28"/>
        </w:rPr>
        <w:t>IUNEA OM-CALCULATOR</w:t>
      </w:r>
    </w:p>
    <w:p w14:paraId="4BAEAE9C" w14:textId="77777777" w:rsidR="003B1DF9" w:rsidRPr="000317A5" w:rsidRDefault="006E5E09" w:rsidP="006E5E09">
      <w:pPr>
        <w:tabs>
          <w:tab w:val="left" w:pos="3732"/>
        </w:tabs>
        <w:jc w:val="center"/>
        <w:rPr>
          <w:rFonts w:asciiTheme="majorHAnsi" w:hAnsiTheme="majorHAnsi"/>
          <w:b/>
          <w:sz w:val="28"/>
        </w:rPr>
      </w:pPr>
      <w:r w:rsidRPr="000317A5">
        <w:rPr>
          <w:rFonts w:asciiTheme="majorHAnsi" w:hAnsiTheme="majorHAnsi"/>
          <w:b/>
          <w:sz w:val="28"/>
        </w:rPr>
        <w:t>Proiect final</w:t>
      </w:r>
    </w:p>
    <w:p w14:paraId="076D7CE1" w14:textId="77777777" w:rsidR="006E5E09" w:rsidRPr="000317A5" w:rsidRDefault="006E5E09" w:rsidP="000F3071">
      <w:pPr>
        <w:tabs>
          <w:tab w:val="left" w:pos="3732"/>
        </w:tabs>
        <w:rPr>
          <w:rFonts w:asciiTheme="majorHAnsi" w:hAnsiTheme="majorHAnsi"/>
        </w:rPr>
      </w:pPr>
    </w:p>
    <w:p w14:paraId="0AF1DAB1" w14:textId="77777777" w:rsidR="00CC2811" w:rsidRPr="000317A5" w:rsidRDefault="00CC2811" w:rsidP="000F3071">
      <w:pPr>
        <w:tabs>
          <w:tab w:val="left" w:pos="3732"/>
        </w:tabs>
      </w:pPr>
    </w:p>
    <w:p w14:paraId="7B5F779D" w14:textId="77777777" w:rsidR="007E522A" w:rsidRPr="000317A5" w:rsidRDefault="007E522A" w:rsidP="000F3071">
      <w:pPr>
        <w:tabs>
          <w:tab w:val="left" w:pos="3732"/>
        </w:tabs>
      </w:pPr>
    </w:p>
    <w:p w14:paraId="4B21E5FE" w14:textId="77777777" w:rsidR="0064174B" w:rsidRPr="000317A5" w:rsidRDefault="0064174B" w:rsidP="00A30F0E">
      <w:pPr>
        <w:tabs>
          <w:tab w:val="left" w:pos="3732"/>
        </w:tabs>
        <w:spacing w:after="120"/>
        <w:jc w:val="right"/>
        <w:rPr>
          <w:b/>
          <w:sz w:val="28"/>
          <w:szCs w:val="28"/>
        </w:rPr>
      </w:pPr>
    </w:p>
    <w:p w14:paraId="68114F31" w14:textId="77777777" w:rsidR="0064174B" w:rsidRPr="000317A5" w:rsidRDefault="0064174B" w:rsidP="00A30F0E">
      <w:pPr>
        <w:tabs>
          <w:tab w:val="left" w:pos="3732"/>
        </w:tabs>
        <w:spacing w:after="120"/>
        <w:jc w:val="right"/>
        <w:rPr>
          <w:b/>
          <w:sz w:val="28"/>
          <w:szCs w:val="28"/>
        </w:rPr>
      </w:pPr>
    </w:p>
    <w:p w14:paraId="187CAE89" w14:textId="2C4275D9" w:rsidR="00CC2811" w:rsidRPr="000317A5" w:rsidRDefault="00B2032F" w:rsidP="00A30F0E">
      <w:pPr>
        <w:tabs>
          <w:tab w:val="left" w:pos="3732"/>
        </w:tabs>
        <w:spacing w:after="120"/>
        <w:jc w:val="right"/>
      </w:pPr>
      <w:r w:rsidRPr="000317A5">
        <w:rPr>
          <w:b/>
          <w:sz w:val="28"/>
          <w:szCs w:val="28"/>
        </w:rPr>
        <w:t>Echipa</w:t>
      </w:r>
      <w:r w:rsidRPr="000317A5">
        <w:t xml:space="preserve"> </w:t>
      </w:r>
      <w:sdt>
        <w:sdtPr>
          <w:rPr>
            <w:b/>
            <w:bCs/>
            <w:i/>
            <w:iCs/>
            <w:sz w:val="28"/>
            <w:szCs w:val="28"/>
          </w:rPr>
          <w:id w:val="-1246642884"/>
          <w:text/>
        </w:sdtPr>
        <w:sdtContent>
          <w:proofErr w:type="spellStart"/>
          <w:r w:rsidR="00216D67" w:rsidRPr="000317A5">
            <w:rPr>
              <w:b/>
              <w:bCs/>
              <w:i/>
              <w:iCs/>
              <w:sz w:val="28"/>
              <w:szCs w:val="28"/>
            </w:rPr>
            <w:t>AdventureNine</w:t>
          </w:r>
          <w:proofErr w:type="spellEnd"/>
        </w:sdtContent>
      </w:sdt>
    </w:p>
    <w:p w14:paraId="7D5C4E85" w14:textId="00BBD6BE" w:rsidR="00B2032F" w:rsidRPr="000317A5" w:rsidRDefault="00000000" w:rsidP="00A30F0E">
      <w:pPr>
        <w:tabs>
          <w:tab w:val="left" w:pos="7238"/>
        </w:tabs>
        <w:spacing w:after="60"/>
        <w:jc w:val="right"/>
      </w:pPr>
      <w:sdt>
        <w:sdtPr>
          <w:id w:val="-797441213"/>
          <w:text/>
        </w:sdtPr>
        <w:sdtContent>
          <w:proofErr w:type="spellStart"/>
          <w:r w:rsidR="00216D67" w:rsidRPr="000317A5">
            <w:t>Agoston</w:t>
          </w:r>
          <w:proofErr w:type="spellEnd"/>
          <w:r w:rsidR="00216D67" w:rsidRPr="000317A5">
            <w:t xml:space="preserve"> </w:t>
          </w:r>
          <w:proofErr w:type="spellStart"/>
          <w:r w:rsidR="00216D67" w:rsidRPr="000317A5">
            <w:t>Nikolett</w:t>
          </w:r>
          <w:proofErr w:type="spellEnd"/>
          <w:r w:rsidR="008D5244" w:rsidRPr="000317A5">
            <w:t xml:space="preserve"> 231</w:t>
          </w:r>
        </w:sdtContent>
      </w:sdt>
    </w:p>
    <w:p w14:paraId="593D4977" w14:textId="1E1C321F" w:rsidR="00B2032F" w:rsidRPr="000317A5" w:rsidRDefault="00000000" w:rsidP="00A30F0E">
      <w:pPr>
        <w:tabs>
          <w:tab w:val="left" w:pos="2475"/>
          <w:tab w:val="left" w:pos="7238"/>
        </w:tabs>
        <w:spacing w:after="60"/>
        <w:jc w:val="right"/>
      </w:pPr>
      <w:sdt>
        <w:sdtPr>
          <w:id w:val="1164907623"/>
          <w:text/>
        </w:sdtPr>
        <w:sdtContent>
          <w:r w:rsidR="00216D67" w:rsidRPr="000317A5">
            <w:t>Bercea Cristian</w:t>
          </w:r>
          <w:r w:rsidR="008D5244" w:rsidRPr="000317A5">
            <w:t xml:space="preserve"> 231</w:t>
          </w:r>
        </w:sdtContent>
      </w:sdt>
    </w:p>
    <w:p w14:paraId="38989A71" w14:textId="3C7DE2C4" w:rsidR="00A923C8" w:rsidRPr="000317A5" w:rsidRDefault="00000000" w:rsidP="00A30F0E">
      <w:pPr>
        <w:tabs>
          <w:tab w:val="left" w:pos="2475"/>
          <w:tab w:val="left" w:pos="7238"/>
        </w:tabs>
        <w:spacing w:after="60"/>
        <w:jc w:val="right"/>
      </w:pPr>
      <w:sdt>
        <w:sdtPr>
          <w:id w:val="1691105756"/>
          <w:text/>
        </w:sdtPr>
        <w:sdtContent>
          <w:r w:rsidR="00216D67" w:rsidRPr="000317A5">
            <w:t>Bogdan Ioan</w:t>
          </w:r>
          <w:r w:rsidR="008D5244" w:rsidRPr="000317A5">
            <w:t xml:space="preserve"> 231</w:t>
          </w:r>
        </w:sdtContent>
      </w:sdt>
    </w:p>
    <w:sdt>
      <w:sdtPr>
        <w:id w:val="-1958022280"/>
        <w:placeholder>
          <w:docPart w:val="D8FDD484AEBE4AF6A6A424F1DFB6E057"/>
        </w:placeholder>
        <w:text/>
      </w:sdtPr>
      <w:sdtContent>
        <w:p w14:paraId="5E322AEC" w14:textId="371B0B26" w:rsidR="007E25F6" w:rsidRPr="000317A5" w:rsidRDefault="007E25F6" w:rsidP="00A30F0E">
          <w:pPr>
            <w:tabs>
              <w:tab w:val="left" w:pos="2475"/>
              <w:tab w:val="left" w:pos="7238"/>
            </w:tabs>
            <w:spacing w:after="60"/>
            <w:jc w:val="right"/>
          </w:pPr>
          <w:proofErr w:type="spellStart"/>
          <w:r w:rsidRPr="000317A5">
            <w:t>Chenț</w:t>
          </w:r>
          <w:r w:rsidR="005F13A0" w:rsidRPr="000317A5">
            <w:t>i</w:t>
          </w:r>
          <w:proofErr w:type="spellEnd"/>
          <w:r w:rsidR="005F13A0" w:rsidRPr="000317A5">
            <w:t xml:space="preserve"> </w:t>
          </w:r>
          <w:r w:rsidR="00A57944" w:rsidRPr="000317A5">
            <w:t>Luiza</w:t>
          </w:r>
          <w:r w:rsidR="008D5244" w:rsidRPr="000317A5">
            <w:t xml:space="preserve"> 331</w:t>
          </w:r>
        </w:p>
      </w:sdtContent>
    </w:sdt>
    <w:sdt>
      <w:sdtPr>
        <w:id w:val="621728118"/>
        <w:text/>
      </w:sdtPr>
      <w:sdtContent>
        <w:p w14:paraId="4C5A4F61" w14:textId="67B57114" w:rsidR="00B2032F" w:rsidRPr="000317A5" w:rsidRDefault="00FF28FC" w:rsidP="00A30F0E">
          <w:pPr>
            <w:tabs>
              <w:tab w:val="left" w:pos="2475"/>
              <w:tab w:val="left" w:pos="7238"/>
            </w:tabs>
            <w:spacing w:after="60"/>
            <w:jc w:val="right"/>
          </w:pPr>
          <w:proofErr w:type="spellStart"/>
          <w:r w:rsidRPr="000317A5">
            <w:t>Chep</w:t>
          </w:r>
          <w:r w:rsidR="00BE1135" w:rsidRPr="000317A5">
            <w:t>troșu</w:t>
          </w:r>
          <w:proofErr w:type="spellEnd"/>
          <w:r w:rsidR="007E25F6" w:rsidRPr="000317A5">
            <w:t xml:space="preserve"> Antonia-Francesca</w:t>
          </w:r>
          <w:r w:rsidR="008D5244" w:rsidRPr="000317A5">
            <w:t xml:space="preserve"> 331</w:t>
          </w:r>
        </w:p>
      </w:sdtContent>
    </w:sdt>
    <w:sdt>
      <w:sdtPr>
        <w:id w:val="-832836744"/>
        <w:placeholder>
          <w:docPart w:val="408D82BBA2E64DB7866162CC0D24D4AB"/>
        </w:placeholder>
        <w:text/>
      </w:sdtPr>
      <w:sdtContent>
        <w:p w14:paraId="693A5011" w14:textId="5F571316" w:rsidR="005337A6" w:rsidRPr="000317A5" w:rsidRDefault="004F45D1" w:rsidP="00A30F0E">
          <w:pPr>
            <w:tabs>
              <w:tab w:val="left" w:pos="2475"/>
              <w:tab w:val="left" w:pos="7238"/>
            </w:tabs>
            <w:spacing w:after="60"/>
            <w:jc w:val="right"/>
          </w:pPr>
          <w:proofErr w:type="spellStart"/>
          <w:r w:rsidRPr="000317A5">
            <w:t>Corlat</w:t>
          </w:r>
          <w:proofErr w:type="spellEnd"/>
          <w:r w:rsidRPr="000317A5">
            <w:t xml:space="preserve"> Emanuel</w:t>
          </w:r>
          <w:r w:rsidR="008D5244" w:rsidRPr="000317A5">
            <w:t xml:space="preserve"> 331</w:t>
          </w:r>
        </w:p>
      </w:sdtContent>
    </w:sdt>
    <w:sdt>
      <w:sdtPr>
        <w:id w:val="-211428096"/>
        <w:placeholder>
          <w:docPart w:val="7D8E194CBE8949A38FA53C8DFF94F226"/>
        </w:placeholder>
        <w:text/>
      </w:sdtPr>
      <w:sdtContent>
        <w:p w14:paraId="62C9D7C3" w14:textId="4A696162" w:rsidR="004F45D1" w:rsidRPr="000317A5" w:rsidRDefault="00BB714B" w:rsidP="00A30F0E">
          <w:pPr>
            <w:tabs>
              <w:tab w:val="left" w:pos="2475"/>
              <w:tab w:val="left" w:pos="7238"/>
            </w:tabs>
            <w:spacing w:after="60"/>
            <w:jc w:val="right"/>
          </w:pPr>
          <w:r w:rsidRPr="000317A5">
            <w:t>D</w:t>
          </w:r>
          <w:r w:rsidR="007026C3" w:rsidRPr="000317A5">
            <w:t>avid</w:t>
          </w:r>
          <w:r w:rsidR="00C7750C" w:rsidRPr="000317A5">
            <w:t xml:space="preserve"> Denisa-</w:t>
          </w:r>
          <w:proofErr w:type="spellStart"/>
          <w:r w:rsidR="00C7750C" w:rsidRPr="000317A5">
            <w:t>Amira</w:t>
          </w:r>
          <w:proofErr w:type="spellEnd"/>
          <w:r w:rsidR="008D5244" w:rsidRPr="000317A5">
            <w:t xml:space="preserve"> 331</w:t>
          </w:r>
        </w:p>
      </w:sdtContent>
    </w:sdt>
    <w:sdt>
      <w:sdtPr>
        <w:id w:val="-943685496"/>
        <w:placeholder>
          <w:docPart w:val="1E600C8F0253471A8F88FEF0809625F8"/>
        </w:placeholder>
        <w:text/>
      </w:sdtPr>
      <w:sdtContent>
        <w:p w14:paraId="1A075280" w14:textId="1701F194" w:rsidR="00E230CD" w:rsidRPr="000317A5" w:rsidRDefault="00E230CD" w:rsidP="00A30F0E">
          <w:pPr>
            <w:tabs>
              <w:tab w:val="left" w:pos="2475"/>
              <w:tab w:val="left" w:pos="7238"/>
            </w:tabs>
            <w:spacing w:after="60"/>
            <w:jc w:val="right"/>
          </w:pPr>
          <w:r w:rsidRPr="000317A5">
            <w:t>Duca Raul</w:t>
          </w:r>
          <w:r w:rsidR="008D5244" w:rsidRPr="000317A5">
            <w:t xml:space="preserve"> 331</w:t>
          </w:r>
        </w:p>
      </w:sdtContent>
    </w:sdt>
    <w:sdt>
      <w:sdtPr>
        <w:id w:val="510416708"/>
        <w:placeholder>
          <w:docPart w:val="E58C33F2C88442469B027FCAC60426A4"/>
        </w:placeholder>
        <w:text/>
      </w:sdtPr>
      <w:sdtContent>
        <w:p w14:paraId="0E070D75" w14:textId="198DE5AC" w:rsidR="00E230CD" w:rsidRPr="000317A5" w:rsidRDefault="00E230CD" w:rsidP="00A30F0E">
          <w:pPr>
            <w:tabs>
              <w:tab w:val="left" w:pos="2475"/>
              <w:tab w:val="left" w:pos="7238"/>
            </w:tabs>
            <w:spacing w:after="60"/>
            <w:jc w:val="right"/>
          </w:pPr>
          <w:proofErr w:type="spellStart"/>
          <w:r w:rsidRPr="000317A5">
            <w:t>Farcașiu</w:t>
          </w:r>
          <w:proofErr w:type="spellEnd"/>
          <w:r w:rsidRPr="000317A5">
            <w:t xml:space="preserve"> Elena</w:t>
          </w:r>
          <w:r w:rsidR="008D5244" w:rsidRPr="000317A5">
            <w:t xml:space="preserve"> 331</w:t>
          </w:r>
        </w:p>
      </w:sdtContent>
    </w:sdt>
    <w:p w14:paraId="170676E3" w14:textId="6FD48B43" w:rsidR="006E4CA1" w:rsidRPr="000317A5" w:rsidRDefault="006E4CA1" w:rsidP="005337A6">
      <w:pPr>
        <w:tabs>
          <w:tab w:val="left" w:pos="2475"/>
          <w:tab w:val="left" w:pos="7238"/>
        </w:tabs>
        <w:jc w:val="right"/>
      </w:pPr>
      <w:r w:rsidRPr="000317A5">
        <w:br w:type="page"/>
      </w:r>
    </w:p>
    <w:sdt>
      <w:sdtPr>
        <w:rPr>
          <w:rFonts w:asciiTheme="minorHAnsi" w:eastAsiaTheme="minorEastAsia" w:hAnsiTheme="minorHAnsi" w:cstheme="minorBidi"/>
          <w:b w:val="0"/>
          <w:bCs w:val="0"/>
          <w:color w:val="auto"/>
          <w:sz w:val="22"/>
          <w:szCs w:val="22"/>
        </w:rPr>
        <w:id w:val="-155685279"/>
        <w:docPartObj>
          <w:docPartGallery w:val="Table of Contents"/>
          <w:docPartUnique/>
        </w:docPartObj>
      </w:sdtPr>
      <w:sdtContent>
        <w:p w14:paraId="491826DD" w14:textId="77777777" w:rsidR="005337A6" w:rsidRPr="000317A5" w:rsidRDefault="005337A6">
          <w:pPr>
            <w:pStyle w:val="TOCHeading"/>
            <w:rPr>
              <w:rFonts w:asciiTheme="minorHAnsi" w:eastAsiaTheme="minorEastAsia" w:hAnsiTheme="minorHAnsi" w:cstheme="minorBidi"/>
              <w:b w:val="0"/>
              <w:bCs w:val="0"/>
              <w:color w:val="auto"/>
              <w:sz w:val="22"/>
              <w:szCs w:val="22"/>
            </w:rPr>
          </w:pPr>
        </w:p>
        <w:p w14:paraId="6E0B963D" w14:textId="47EF7995" w:rsidR="006E4CA1" w:rsidRPr="000317A5" w:rsidRDefault="006E4CA1">
          <w:pPr>
            <w:pStyle w:val="TOCHeading"/>
          </w:pPr>
          <w:r w:rsidRPr="000317A5">
            <w:t>Cuprins</w:t>
          </w:r>
        </w:p>
        <w:p w14:paraId="6D9D559B" w14:textId="1A69BCD3" w:rsidR="00337FD0" w:rsidRPr="000317A5" w:rsidRDefault="006E4CA1">
          <w:pPr>
            <w:pStyle w:val="TOC1"/>
            <w:tabs>
              <w:tab w:val="left" w:pos="440"/>
              <w:tab w:val="right" w:leader="dot" w:pos="9074"/>
            </w:tabs>
            <w:rPr>
              <w:kern w:val="2"/>
              <w:sz w:val="24"/>
              <w:szCs w:val="24"/>
              <w:lang w:eastAsia="ro-RO"/>
              <w14:ligatures w14:val="standardContextual"/>
            </w:rPr>
          </w:pPr>
          <w:r w:rsidRPr="000317A5">
            <w:fldChar w:fldCharType="begin"/>
          </w:r>
          <w:r w:rsidRPr="000317A5">
            <w:instrText xml:space="preserve"> TOC \o "1-3" \h \z \u </w:instrText>
          </w:r>
          <w:r w:rsidRPr="000317A5">
            <w:fldChar w:fldCharType="separate"/>
          </w:r>
          <w:hyperlink w:anchor="_Toc214534444" w:history="1">
            <w:r w:rsidR="00337FD0" w:rsidRPr="000317A5">
              <w:rPr>
                <w:rStyle w:val="Hyperlink"/>
              </w:rPr>
              <w:t>1.</w:t>
            </w:r>
            <w:r w:rsidR="00337FD0" w:rsidRPr="000317A5">
              <w:rPr>
                <w:kern w:val="2"/>
                <w:sz w:val="24"/>
                <w:szCs w:val="24"/>
                <w:lang w:eastAsia="ro-RO"/>
                <w14:ligatures w14:val="standardContextual"/>
              </w:rPr>
              <w:tab/>
            </w:r>
            <w:r w:rsidR="00337FD0" w:rsidRPr="000317A5">
              <w:rPr>
                <w:rStyle w:val="Hyperlink"/>
              </w:rPr>
              <w:t>Cerin</w:t>
            </w:r>
            <w:r w:rsidR="00337FD0" w:rsidRPr="000317A5">
              <w:rPr>
                <w:rStyle w:val="Hyperlink"/>
                <w:rFonts w:ascii="Calibri" w:hAnsi="Calibri"/>
              </w:rPr>
              <w:t>ţ</w:t>
            </w:r>
            <w:r w:rsidR="00337FD0" w:rsidRPr="000317A5">
              <w:rPr>
                <w:rStyle w:val="Hyperlink"/>
              </w:rPr>
              <w:t>a</w:t>
            </w:r>
            <w:r w:rsidR="00337FD0" w:rsidRPr="000317A5">
              <w:rPr>
                <w:webHidden/>
              </w:rPr>
              <w:tab/>
            </w:r>
            <w:r w:rsidR="00337FD0" w:rsidRPr="000317A5">
              <w:rPr>
                <w:webHidden/>
              </w:rPr>
              <w:fldChar w:fldCharType="begin"/>
            </w:r>
            <w:r w:rsidR="00337FD0" w:rsidRPr="000317A5">
              <w:rPr>
                <w:webHidden/>
              </w:rPr>
              <w:instrText xml:space="preserve"> PAGEREF _Toc214534444 \h </w:instrText>
            </w:r>
            <w:r w:rsidR="00337FD0" w:rsidRPr="000317A5">
              <w:rPr>
                <w:webHidden/>
              </w:rPr>
            </w:r>
            <w:r w:rsidR="00337FD0" w:rsidRPr="000317A5">
              <w:rPr>
                <w:webHidden/>
              </w:rPr>
              <w:fldChar w:fldCharType="separate"/>
            </w:r>
            <w:r w:rsidR="00337FD0" w:rsidRPr="000317A5">
              <w:rPr>
                <w:webHidden/>
              </w:rPr>
              <w:t>3</w:t>
            </w:r>
            <w:r w:rsidR="00337FD0" w:rsidRPr="000317A5">
              <w:rPr>
                <w:webHidden/>
              </w:rPr>
              <w:fldChar w:fldCharType="end"/>
            </w:r>
          </w:hyperlink>
        </w:p>
        <w:p w14:paraId="47EA0183" w14:textId="221667E9" w:rsidR="00337FD0" w:rsidRPr="000317A5" w:rsidRDefault="00337FD0">
          <w:pPr>
            <w:pStyle w:val="TOC1"/>
            <w:tabs>
              <w:tab w:val="left" w:pos="440"/>
              <w:tab w:val="right" w:leader="dot" w:pos="9074"/>
            </w:tabs>
            <w:rPr>
              <w:kern w:val="2"/>
              <w:sz w:val="24"/>
              <w:szCs w:val="24"/>
              <w:lang w:eastAsia="ro-RO"/>
              <w14:ligatures w14:val="standardContextual"/>
            </w:rPr>
          </w:pPr>
          <w:hyperlink w:anchor="_Toc214534445" w:history="1">
            <w:r w:rsidRPr="000317A5">
              <w:rPr>
                <w:rStyle w:val="Hyperlink"/>
              </w:rPr>
              <w:t>2.</w:t>
            </w:r>
            <w:r w:rsidRPr="000317A5">
              <w:rPr>
                <w:kern w:val="2"/>
                <w:sz w:val="24"/>
                <w:szCs w:val="24"/>
                <w:lang w:eastAsia="ro-RO"/>
                <w14:ligatures w14:val="standardContextual"/>
              </w:rPr>
              <w:tab/>
            </w:r>
            <w:r w:rsidRPr="000317A5">
              <w:rPr>
                <w:rStyle w:val="Hyperlink"/>
              </w:rPr>
              <w:t xml:space="preserve">Cunoasterea utilizatorilor </w:t>
            </w:r>
            <w:r w:rsidRPr="000317A5">
              <w:rPr>
                <w:rStyle w:val="Hyperlink"/>
                <w:rFonts w:ascii="Calibri" w:hAnsi="Calibri"/>
              </w:rPr>
              <w:t>ţ</w:t>
            </w:r>
            <w:r w:rsidRPr="000317A5">
              <w:rPr>
                <w:rStyle w:val="Hyperlink"/>
              </w:rPr>
              <w:t>intă</w:t>
            </w:r>
            <w:r w:rsidRPr="000317A5">
              <w:rPr>
                <w:webHidden/>
              </w:rPr>
              <w:tab/>
            </w:r>
            <w:r w:rsidRPr="000317A5">
              <w:rPr>
                <w:webHidden/>
              </w:rPr>
              <w:fldChar w:fldCharType="begin"/>
            </w:r>
            <w:r w:rsidRPr="000317A5">
              <w:rPr>
                <w:webHidden/>
              </w:rPr>
              <w:instrText xml:space="preserve"> PAGEREF _Toc214534445 \h </w:instrText>
            </w:r>
            <w:r w:rsidRPr="000317A5">
              <w:rPr>
                <w:webHidden/>
              </w:rPr>
            </w:r>
            <w:r w:rsidRPr="000317A5">
              <w:rPr>
                <w:webHidden/>
              </w:rPr>
              <w:fldChar w:fldCharType="separate"/>
            </w:r>
            <w:r w:rsidRPr="000317A5">
              <w:rPr>
                <w:webHidden/>
              </w:rPr>
              <w:t>3</w:t>
            </w:r>
            <w:r w:rsidRPr="000317A5">
              <w:rPr>
                <w:webHidden/>
              </w:rPr>
              <w:fldChar w:fldCharType="end"/>
            </w:r>
          </w:hyperlink>
        </w:p>
        <w:p w14:paraId="7748CF22" w14:textId="332BDF2B" w:rsidR="00337FD0" w:rsidRPr="000317A5" w:rsidRDefault="00337FD0">
          <w:pPr>
            <w:pStyle w:val="TOC1"/>
            <w:tabs>
              <w:tab w:val="left" w:pos="440"/>
              <w:tab w:val="right" w:leader="dot" w:pos="9074"/>
            </w:tabs>
            <w:rPr>
              <w:kern w:val="2"/>
              <w:sz w:val="24"/>
              <w:szCs w:val="24"/>
              <w:lang w:eastAsia="ro-RO"/>
              <w14:ligatures w14:val="standardContextual"/>
            </w:rPr>
          </w:pPr>
          <w:hyperlink w:anchor="_Toc214534446" w:history="1">
            <w:r w:rsidRPr="000317A5">
              <w:rPr>
                <w:rStyle w:val="Hyperlink"/>
              </w:rPr>
              <w:t>3.</w:t>
            </w:r>
            <w:r w:rsidRPr="000317A5">
              <w:rPr>
                <w:kern w:val="2"/>
                <w:sz w:val="24"/>
                <w:szCs w:val="24"/>
                <w:lang w:eastAsia="ro-RO"/>
                <w14:ligatures w14:val="standardContextual"/>
              </w:rPr>
              <w:tab/>
            </w:r>
            <w:r w:rsidRPr="000317A5">
              <w:rPr>
                <w:rStyle w:val="Hyperlink"/>
              </w:rPr>
              <w:t>Alternative de proiectare</w:t>
            </w:r>
            <w:r w:rsidRPr="000317A5">
              <w:rPr>
                <w:webHidden/>
              </w:rPr>
              <w:tab/>
            </w:r>
            <w:r w:rsidRPr="000317A5">
              <w:rPr>
                <w:webHidden/>
              </w:rPr>
              <w:fldChar w:fldCharType="begin"/>
            </w:r>
            <w:r w:rsidRPr="000317A5">
              <w:rPr>
                <w:webHidden/>
              </w:rPr>
              <w:instrText xml:space="preserve"> PAGEREF _Toc214534446 \h </w:instrText>
            </w:r>
            <w:r w:rsidRPr="000317A5">
              <w:rPr>
                <w:webHidden/>
              </w:rPr>
            </w:r>
            <w:r w:rsidRPr="000317A5">
              <w:rPr>
                <w:webHidden/>
              </w:rPr>
              <w:fldChar w:fldCharType="separate"/>
            </w:r>
            <w:r w:rsidRPr="000317A5">
              <w:rPr>
                <w:webHidden/>
              </w:rPr>
              <w:t>3</w:t>
            </w:r>
            <w:r w:rsidRPr="000317A5">
              <w:rPr>
                <w:webHidden/>
              </w:rPr>
              <w:fldChar w:fldCharType="end"/>
            </w:r>
          </w:hyperlink>
        </w:p>
        <w:p w14:paraId="3F3F55AB" w14:textId="3E77CC23" w:rsidR="00337FD0" w:rsidRPr="000317A5" w:rsidRDefault="00337FD0">
          <w:pPr>
            <w:pStyle w:val="TOC1"/>
            <w:tabs>
              <w:tab w:val="left" w:pos="440"/>
              <w:tab w:val="right" w:leader="dot" w:pos="9074"/>
            </w:tabs>
            <w:rPr>
              <w:kern w:val="2"/>
              <w:sz w:val="24"/>
              <w:szCs w:val="24"/>
              <w:lang w:eastAsia="ro-RO"/>
              <w14:ligatures w14:val="standardContextual"/>
            </w:rPr>
          </w:pPr>
          <w:hyperlink w:anchor="_Toc214534447" w:history="1">
            <w:r w:rsidRPr="000317A5">
              <w:rPr>
                <w:rStyle w:val="Hyperlink"/>
              </w:rPr>
              <w:t>4.</w:t>
            </w:r>
            <w:r w:rsidRPr="000317A5">
              <w:rPr>
                <w:kern w:val="2"/>
                <w:sz w:val="24"/>
                <w:szCs w:val="24"/>
                <w:lang w:eastAsia="ro-RO"/>
                <w14:ligatures w14:val="standardContextual"/>
              </w:rPr>
              <w:tab/>
            </w:r>
            <w:r w:rsidRPr="000317A5">
              <w:rPr>
                <w:rStyle w:val="Hyperlink"/>
              </w:rPr>
              <w:t>Implementare prototip executabil</w:t>
            </w:r>
            <w:r w:rsidRPr="000317A5">
              <w:rPr>
                <w:webHidden/>
              </w:rPr>
              <w:tab/>
            </w:r>
            <w:r w:rsidRPr="000317A5">
              <w:rPr>
                <w:webHidden/>
              </w:rPr>
              <w:fldChar w:fldCharType="begin"/>
            </w:r>
            <w:r w:rsidRPr="000317A5">
              <w:rPr>
                <w:webHidden/>
              </w:rPr>
              <w:instrText xml:space="preserve"> PAGEREF _Toc214534447 \h </w:instrText>
            </w:r>
            <w:r w:rsidRPr="000317A5">
              <w:rPr>
                <w:webHidden/>
              </w:rPr>
            </w:r>
            <w:r w:rsidRPr="000317A5">
              <w:rPr>
                <w:webHidden/>
              </w:rPr>
              <w:fldChar w:fldCharType="separate"/>
            </w:r>
            <w:r w:rsidRPr="000317A5">
              <w:rPr>
                <w:webHidden/>
              </w:rPr>
              <w:t>3</w:t>
            </w:r>
            <w:r w:rsidRPr="000317A5">
              <w:rPr>
                <w:webHidden/>
              </w:rPr>
              <w:fldChar w:fldCharType="end"/>
            </w:r>
          </w:hyperlink>
        </w:p>
        <w:p w14:paraId="7BC666F2" w14:textId="5B495CCA" w:rsidR="00337FD0" w:rsidRPr="000317A5" w:rsidRDefault="00337FD0">
          <w:pPr>
            <w:pStyle w:val="TOC1"/>
            <w:tabs>
              <w:tab w:val="left" w:pos="440"/>
              <w:tab w:val="right" w:leader="dot" w:pos="9074"/>
            </w:tabs>
            <w:rPr>
              <w:kern w:val="2"/>
              <w:sz w:val="24"/>
              <w:szCs w:val="24"/>
              <w:lang w:eastAsia="ro-RO"/>
              <w14:ligatures w14:val="standardContextual"/>
            </w:rPr>
          </w:pPr>
          <w:hyperlink w:anchor="_Toc214534448" w:history="1">
            <w:r w:rsidRPr="000317A5">
              <w:rPr>
                <w:rStyle w:val="Hyperlink"/>
              </w:rPr>
              <w:t>5.</w:t>
            </w:r>
            <w:r w:rsidRPr="000317A5">
              <w:rPr>
                <w:kern w:val="2"/>
                <w:sz w:val="24"/>
                <w:szCs w:val="24"/>
                <w:lang w:eastAsia="ro-RO"/>
                <w14:ligatures w14:val="standardContextual"/>
              </w:rPr>
              <w:tab/>
            </w:r>
            <w:r w:rsidRPr="000317A5">
              <w:rPr>
                <w:rStyle w:val="Hyperlink"/>
              </w:rPr>
              <w:t>Accesibilitate</w:t>
            </w:r>
            <w:r w:rsidRPr="000317A5">
              <w:rPr>
                <w:webHidden/>
              </w:rPr>
              <w:tab/>
            </w:r>
            <w:r w:rsidRPr="000317A5">
              <w:rPr>
                <w:webHidden/>
              </w:rPr>
              <w:fldChar w:fldCharType="begin"/>
            </w:r>
            <w:r w:rsidRPr="000317A5">
              <w:rPr>
                <w:webHidden/>
              </w:rPr>
              <w:instrText xml:space="preserve"> PAGEREF _Toc214534448 \h </w:instrText>
            </w:r>
            <w:r w:rsidRPr="000317A5">
              <w:rPr>
                <w:webHidden/>
              </w:rPr>
            </w:r>
            <w:r w:rsidRPr="000317A5">
              <w:rPr>
                <w:webHidden/>
              </w:rPr>
              <w:fldChar w:fldCharType="separate"/>
            </w:r>
            <w:r w:rsidRPr="000317A5">
              <w:rPr>
                <w:webHidden/>
              </w:rPr>
              <w:t>3</w:t>
            </w:r>
            <w:r w:rsidRPr="000317A5">
              <w:rPr>
                <w:webHidden/>
              </w:rPr>
              <w:fldChar w:fldCharType="end"/>
            </w:r>
          </w:hyperlink>
        </w:p>
        <w:p w14:paraId="05684C5A" w14:textId="1E9A9AE0" w:rsidR="00337FD0" w:rsidRPr="000317A5" w:rsidRDefault="00337FD0">
          <w:pPr>
            <w:pStyle w:val="TOC1"/>
            <w:tabs>
              <w:tab w:val="left" w:pos="440"/>
              <w:tab w:val="right" w:leader="dot" w:pos="9074"/>
            </w:tabs>
            <w:rPr>
              <w:kern w:val="2"/>
              <w:sz w:val="24"/>
              <w:szCs w:val="24"/>
              <w:lang w:eastAsia="ro-RO"/>
              <w14:ligatures w14:val="standardContextual"/>
            </w:rPr>
          </w:pPr>
          <w:hyperlink w:anchor="_Toc214534449" w:history="1">
            <w:r w:rsidRPr="000317A5">
              <w:rPr>
                <w:rStyle w:val="Hyperlink"/>
              </w:rPr>
              <w:t>6.</w:t>
            </w:r>
            <w:r w:rsidRPr="000317A5">
              <w:rPr>
                <w:kern w:val="2"/>
                <w:sz w:val="24"/>
                <w:szCs w:val="24"/>
                <w:lang w:eastAsia="ro-RO"/>
                <w14:ligatures w14:val="standardContextual"/>
              </w:rPr>
              <w:tab/>
            </w:r>
            <w:r w:rsidRPr="000317A5">
              <w:rPr>
                <w:rStyle w:val="Hyperlink"/>
              </w:rPr>
              <w:t>Evaluare prototip</w:t>
            </w:r>
            <w:r w:rsidRPr="000317A5">
              <w:rPr>
                <w:webHidden/>
              </w:rPr>
              <w:tab/>
            </w:r>
            <w:r w:rsidRPr="000317A5">
              <w:rPr>
                <w:webHidden/>
              </w:rPr>
              <w:fldChar w:fldCharType="begin"/>
            </w:r>
            <w:r w:rsidRPr="000317A5">
              <w:rPr>
                <w:webHidden/>
              </w:rPr>
              <w:instrText xml:space="preserve"> PAGEREF _Toc214534449 \h </w:instrText>
            </w:r>
            <w:r w:rsidRPr="000317A5">
              <w:rPr>
                <w:webHidden/>
              </w:rPr>
            </w:r>
            <w:r w:rsidRPr="000317A5">
              <w:rPr>
                <w:webHidden/>
              </w:rPr>
              <w:fldChar w:fldCharType="separate"/>
            </w:r>
            <w:r w:rsidRPr="000317A5">
              <w:rPr>
                <w:webHidden/>
              </w:rPr>
              <w:t>3</w:t>
            </w:r>
            <w:r w:rsidRPr="000317A5">
              <w:rPr>
                <w:webHidden/>
              </w:rPr>
              <w:fldChar w:fldCharType="end"/>
            </w:r>
          </w:hyperlink>
        </w:p>
        <w:p w14:paraId="0D45C4AF" w14:textId="6A5438ED" w:rsidR="00337FD0" w:rsidRPr="000317A5" w:rsidRDefault="00337FD0">
          <w:pPr>
            <w:pStyle w:val="TOC1"/>
            <w:tabs>
              <w:tab w:val="left" w:pos="440"/>
              <w:tab w:val="right" w:leader="dot" w:pos="9074"/>
            </w:tabs>
            <w:rPr>
              <w:kern w:val="2"/>
              <w:sz w:val="24"/>
              <w:szCs w:val="24"/>
              <w:lang w:eastAsia="ro-RO"/>
              <w14:ligatures w14:val="standardContextual"/>
            </w:rPr>
          </w:pPr>
          <w:hyperlink w:anchor="_Toc214534450" w:history="1">
            <w:r w:rsidRPr="000317A5">
              <w:rPr>
                <w:rStyle w:val="Hyperlink"/>
              </w:rPr>
              <w:t>7.</w:t>
            </w:r>
            <w:r w:rsidRPr="000317A5">
              <w:rPr>
                <w:kern w:val="2"/>
                <w:sz w:val="24"/>
                <w:szCs w:val="24"/>
                <w:lang w:eastAsia="ro-RO"/>
                <w14:ligatures w14:val="standardContextual"/>
              </w:rPr>
              <w:tab/>
            </w:r>
            <w:r w:rsidRPr="000317A5">
              <w:rPr>
                <w:rStyle w:val="Hyperlink"/>
              </w:rPr>
              <w:t>Fezabilitate</w:t>
            </w:r>
            <w:r w:rsidRPr="000317A5">
              <w:rPr>
                <w:webHidden/>
              </w:rPr>
              <w:tab/>
            </w:r>
            <w:r w:rsidRPr="000317A5">
              <w:rPr>
                <w:webHidden/>
              </w:rPr>
              <w:fldChar w:fldCharType="begin"/>
            </w:r>
            <w:r w:rsidRPr="000317A5">
              <w:rPr>
                <w:webHidden/>
              </w:rPr>
              <w:instrText xml:space="preserve"> PAGEREF _Toc214534450 \h </w:instrText>
            </w:r>
            <w:r w:rsidRPr="000317A5">
              <w:rPr>
                <w:webHidden/>
              </w:rPr>
            </w:r>
            <w:r w:rsidRPr="000317A5">
              <w:rPr>
                <w:webHidden/>
              </w:rPr>
              <w:fldChar w:fldCharType="separate"/>
            </w:r>
            <w:r w:rsidRPr="000317A5">
              <w:rPr>
                <w:webHidden/>
              </w:rPr>
              <w:t>3</w:t>
            </w:r>
            <w:r w:rsidRPr="000317A5">
              <w:rPr>
                <w:webHidden/>
              </w:rPr>
              <w:fldChar w:fldCharType="end"/>
            </w:r>
          </w:hyperlink>
        </w:p>
        <w:p w14:paraId="48971297" w14:textId="1D3350E7" w:rsidR="00337FD0" w:rsidRPr="000317A5" w:rsidRDefault="00337FD0">
          <w:pPr>
            <w:pStyle w:val="TOC1"/>
            <w:tabs>
              <w:tab w:val="left" w:pos="440"/>
              <w:tab w:val="right" w:leader="dot" w:pos="9074"/>
            </w:tabs>
            <w:rPr>
              <w:kern w:val="2"/>
              <w:sz w:val="24"/>
              <w:szCs w:val="24"/>
              <w:lang w:eastAsia="ro-RO"/>
              <w14:ligatures w14:val="standardContextual"/>
            </w:rPr>
          </w:pPr>
          <w:hyperlink w:anchor="_Toc214534451" w:history="1">
            <w:r w:rsidRPr="000317A5">
              <w:rPr>
                <w:rStyle w:val="Hyperlink"/>
              </w:rPr>
              <w:t>8.</w:t>
            </w:r>
            <w:r w:rsidRPr="000317A5">
              <w:rPr>
                <w:kern w:val="2"/>
                <w:sz w:val="24"/>
                <w:szCs w:val="24"/>
                <w:lang w:eastAsia="ro-RO"/>
                <w14:ligatures w14:val="standardContextual"/>
              </w:rPr>
              <w:tab/>
            </w:r>
            <w:r w:rsidRPr="000317A5">
              <w:rPr>
                <w:rStyle w:val="Hyperlink"/>
              </w:rPr>
              <w:t>Concluzii</w:t>
            </w:r>
            <w:r w:rsidRPr="000317A5">
              <w:rPr>
                <w:webHidden/>
              </w:rPr>
              <w:tab/>
            </w:r>
            <w:r w:rsidRPr="000317A5">
              <w:rPr>
                <w:webHidden/>
              </w:rPr>
              <w:fldChar w:fldCharType="begin"/>
            </w:r>
            <w:r w:rsidRPr="000317A5">
              <w:rPr>
                <w:webHidden/>
              </w:rPr>
              <w:instrText xml:space="preserve"> PAGEREF _Toc214534451 \h </w:instrText>
            </w:r>
            <w:r w:rsidRPr="000317A5">
              <w:rPr>
                <w:webHidden/>
              </w:rPr>
            </w:r>
            <w:r w:rsidRPr="000317A5">
              <w:rPr>
                <w:webHidden/>
              </w:rPr>
              <w:fldChar w:fldCharType="separate"/>
            </w:r>
            <w:r w:rsidRPr="000317A5">
              <w:rPr>
                <w:webHidden/>
              </w:rPr>
              <w:t>4</w:t>
            </w:r>
            <w:r w:rsidRPr="000317A5">
              <w:rPr>
                <w:webHidden/>
              </w:rPr>
              <w:fldChar w:fldCharType="end"/>
            </w:r>
          </w:hyperlink>
        </w:p>
        <w:p w14:paraId="66B0FA5A" w14:textId="0224C06D" w:rsidR="00337FD0" w:rsidRPr="000317A5" w:rsidRDefault="00337FD0">
          <w:pPr>
            <w:pStyle w:val="TOC1"/>
            <w:tabs>
              <w:tab w:val="left" w:pos="440"/>
              <w:tab w:val="right" w:leader="dot" w:pos="9074"/>
            </w:tabs>
            <w:rPr>
              <w:kern w:val="2"/>
              <w:sz w:val="24"/>
              <w:szCs w:val="24"/>
              <w:lang w:eastAsia="ro-RO"/>
              <w14:ligatures w14:val="standardContextual"/>
            </w:rPr>
          </w:pPr>
          <w:hyperlink w:anchor="_Toc214534452" w:history="1">
            <w:r w:rsidRPr="000317A5">
              <w:rPr>
                <w:rStyle w:val="Hyperlink"/>
              </w:rPr>
              <w:t>9.</w:t>
            </w:r>
            <w:r w:rsidRPr="000317A5">
              <w:rPr>
                <w:kern w:val="2"/>
                <w:sz w:val="24"/>
                <w:szCs w:val="24"/>
                <w:lang w:eastAsia="ro-RO"/>
                <w14:ligatures w14:val="standardContextual"/>
              </w:rPr>
              <w:tab/>
            </w:r>
            <w:r w:rsidRPr="000317A5">
              <w:rPr>
                <w:rStyle w:val="Hyperlink"/>
              </w:rPr>
              <w:t>Dezvoltari ulterioare</w:t>
            </w:r>
            <w:r w:rsidRPr="000317A5">
              <w:rPr>
                <w:webHidden/>
              </w:rPr>
              <w:tab/>
            </w:r>
            <w:r w:rsidRPr="000317A5">
              <w:rPr>
                <w:webHidden/>
              </w:rPr>
              <w:fldChar w:fldCharType="begin"/>
            </w:r>
            <w:r w:rsidRPr="000317A5">
              <w:rPr>
                <w:webHidden/>
              </w:rPr>
              <w:instrText xml:space="preserve"> PAGEREF _Toc214534452 \h </w:instrText>
            </w:r>
            <w:r w:rsidRPr="000317A5">
              <w:rPr>
                <w:webHidden/>
              </w:rPr>
            </w:r>
            <w:r w:rsidRPr="000317A5">
              <w:rPr>
                <w:webHidden/>
              </w:rPr>
              <w:fldChar w:fldCharType="separate"/>
            </w:r>
            <w:r w:rsidRPr="000317A5">
              <w:rPr>
                <w:webHidden/>
              </w:rPr>
              <w:t>4</w:t>
            </w:r>
            <w:r w:rsidRPr="000317A5">
              <w:rPr>
                <w:webHidden/>
              </w:rPr>
              <w:fldChar w:fldCharType="end"/>
            </w:r>
          </w:hyperlink>
        </w:p>
        <w:p w14:paraId="2E81442F" w14:textId="758F71E2" w:rsidR="00337FD0" w:rsidRPr="000317A5" w:rsidRDefault="00337FD0">
          <w:pPr>
            <w:pStyle w:val="TOC1"/>
            <w:tabs>
              <w:tab w:val="left" w:pos="720"/>
              <w:tab w:val="right" w:leader="dot" w:pos="9074"/>
            </w:tabs>
            <w:rPr>
              <w:kern w:val="2"/>
              <w:sz w:val="24"/>
              <w:szCs w:val="24"/>
              <w:lang w:eastAsia="ro-RO"/>
              <w14:ligatures w14:val="standardContextual"/>
            </w:rPr>
          </w:pPr>
          <w:hyperlink w:anchor="_Toc214534453" w:history="1">
            <w:r w:rsidRPr="000317A5">
              <w:rPr>
                <w:rStyle w:val="Hyperlink"/>
              </w:rPr>
              <w:t>10.</w:t>
            </w:r>
            <w:r w:rsidR="005E68BC" w:rsidRPr="000317A5">
              <w:rPr>
                <w:kern w:val="2"/>
                <w:sz w:val="24"/>
                <w:szCs w:val="24"/>
                <w:lang w:eastAsia="ro-RO"/>
                <w14:ligatures w14:val="standardContextual"/>
              </w:rPr>
              <w:t xml:space="preserve">   </w:t>
            </w:r>
            <w:r w:rsidRPr="000317A5">
              <w:rPr>
                <w:rStyle w:val="Hyperlink"/>
              </w:rPr>
              <w:t>Reflectii asupra experientei de participare la activitatile legate de cursul HCI</w:t>
            </w:r>
            <w:r w:rsidRPr="000317A5">
              <w:rPr>
                <w:webHidden/>
              </w:rPr>
              <w:tab/>
            </w:r>
            <w:r w:rsidRPr="000317A5">
              <w:rPr>
                <w:webHidden/>
              </w:rPr>
              <w:fldChar w:fldCharType="begin"/>
            </w:r>
            <w:r w:rsidRPr="000317A5">
              <w:rPr>
                <w:webHidden/>
              </w:rPr>
              <w:instrText xml:space="preserve"> PAGEREF _Toc214534453 \h </w:instrText>
            </w:r>
            <w:r w:rsidRPr="000317A5">
              <w:rPr>
                <w:webHidden/>
              </w:rPr>
            </w:r>
            <w:r w:rsidRPr="000317A5">
              <w:rPr>
                <w:webHidden/>
              </w:rPr>
              <w:fldChar w:fldCharType="separate"/>
            </w:r>
            <w:r w:rsidRPr="000317A5">
              <w:rPr>
                <w:webHidden/>
              </w:rPr>
              <w:t>4</w:t>
            </w:r>
            <w:r w:rsidRPr="000317A5">
              <w:rPr>
                <w:webHidden/>
              </w:rPr>
              <w:fldChar w:fldCharType="end"/>
            </w:r>
          </w:hyperlink>
        </w:p>
        <w:p w14:paraId="302191B9" w14:textId="6A60008C" w:rsidR="00337FD0" w:rsidRPr="000317A5" w:rsidRDefault="00337FD0">
          <w:pPr>
            <w:pStyle w:val="TOC1"/>
            <w:tabs>
              <w:tab w:val="right" w:leader="dot" w:pos="9074"/>
            </w:tabs>
            <w:rPr>
              <w:kern w:val="2"/>
              <w:sz w:val="24"/>
              <w:szCs w:val="24"/>
              <w:lang w:eastAsia="ro-RO"/>
              <w14:ligatures w14:val="standardContextual"/>
            </w:rPr>
          </w:pPr>
          <w:hyperlink w:anchor="_Toc214534454" w:history="1">
            <w:r w:rsidRPr="000317A5">
              <w:rPr>
                <w:rStyle w:val="Hyperlink"/>
              </w:rPr>
              <w:t>Referin</w:t>
            </w:r>
            <w:r w:rsidRPr="000317A5">
              <w:rPr>
                <w:rStyle w:val="Hyperlink"/>
                <w:rFonts w:ascii="Calibri" w:hAnsi="Calibri"/>
              </w:rPr>
              <w:t>ţ</w:t>
            </w:r>
            <w:r w:rsidRPr="000317A5">
              <w:rPr>
                <w:rStyle w:val="Hyperlink"/>
              </w:rPr>
              <w:t>e bibliografice</w:t>
            </w:r>
            <w:r w:rsidRPr="000317A5">
              <w:rPr>
                <w:webHidden/>
              </w:rPr>
              <w:tab/>
            </w:r>
            <w:r w:rsidRPr="000317A5">
              <w:rPr>
                <w:webHidden/>
              </w:rPr>
              <w:fldChar w:fldCharType="begin"/>
            </w:r>
            <w:r w:rsidRPr="000317A5">
              <w:rPr>
                <w:webHidden/>
              </w:rPr>
              <w:instrText xml:space="preserve"> PAGEREF _Toc214534454 \h </w:instrText>
            </w:r>
            <w:r w:rsidRPr="000317A5">
              <w:rPr>
                <w:webHidden/>
              </w:rPr>
            </w:r>
            <w:r w:rsidRPr="000317A5">
              <w:rPr>
                <w:webHidden/>
              </w:rPr>
              <w:fldChar w:fldCharType="separate"/>
            </w:r>
            <w:r w:rsidRPr="000317A5">
              <w:rPr>
                <w:webHidden/>
              </w:rPr>
              <w:t>5</w:t>
            </w:r>
            <w:r w:rsidRPr="000317A5">
              <w:rPr>
                <w:webHidden/>
              </w:rPr>
              <w:fldChar w:fldCharType="end"/>
            </w:r>
          </w:hyperlink>
        </w:p>
        <w:p w14:paraId="5346E7BE" w14:textId="12E02719" w:rsidR="006E4CA1" w:rsidRPr="000317A5" w:rsidRDefault="006E4CA1">
          <w:r w:rsidRPr="000317A5">
            <w:fldChar w:fldCharType="end"/>
          </w:r>
        </w:p>
      </w:sdtContent>
    </w:sdt>
    <w:p w14:paraId="62353312" w14:textId="77777777" w:rsidR="006E4CA1" w:rsidRPr="000317A5" w:rsidRDefault="006E4CA1">
      <w:r w:rsidRPr="000317A5">
        <w:br w:type="page"/>
      </w:r>
    </w:p>
    <w:p w14:paraId="2DF52B95" w14:textId="02E87002" w:rsidR="00E21BFF" w:rsidRPr="000317A5" w:rsidRDefault="00C9648A" w:rsidP="00E21BFF">
      <w:pPr>
        <w:pStyle w:val="Heading1"/>
        <w:numPr>
          <w:ilvl w:val="0"/>
          <w:numId w:val="2"/>
        </w:numPr>
        <w:rPr>
          <w:color w:val="000000" w:themeColor="text1"/>
        </w:rPr>
      </w:pPr>
      <w:r w:rsidRPr="000317A5">
        <w:rPr>
          <w:color w:val="000000" w:themeColor="text1"/>
        </w:rPr>
        <w:lastRenderedPageBreak/>
        <w:t>Cerin</w:t>
      </w:r>
      <w:r w:rsidRPr="000317A5">
        <w:rPr>
          <w:rFonts w:ascii="Calibri" w:hAnsi="Calibri"/>
          <w:color w:val="000000" w:themeColor="text1"/>
        </w:rPr>
        <w:t>ț</w:t>
      </w:r>
      <w:r w:rsidRPr="000317A5">
        <w:rPr>
          <w:color w:val="000000" w:themeColor="text1"/>
        </w:rPr>
        <w:t>a</w:t>
      </w:r>
    </w:p>
    <w:p w14:paraId="2FD6FC5F" w14:textId="77777777" w:rsidR="00C9648A" w:rsidRPr="000317A5" w:rsidRDefault="005E68BC" w:rsidP="005E68BC">
      <w:pPr>
        <w:ind w:firstLine="360"/>
      </w:pPr>
      <w:r w:rsidRPr="000317A5">
        <w:t xml:space="preserve">Se cere </w:t>
      </w:r>
      <w:r w:rsidR="00C9648A" w:rsidRPr="000317A5">
        <w:t>crearea</w:t>
      </w:r>
      <w:r w:rsidRPr="000317A5">
        <w:t xml:space="preserve"> unei aplicații pentru dispozitive mobile cu scop educațional, aplicându-se tehnici de învățare într-o manieră ludică. Domeniile de studiu sunt geografia și istoria predate la nivelul clasei a 4-a, având ca materiale sursă manualele </w:t>
      </w:r>
      <w:proofErr w:type="spellStart"/>
      <w:r w:rsidRPr="000317A5">
        <w:t>Art</w:t>
      </w:r>
      <w:proofErr w:type="spellEnd"/>
      <w:r w:rsidRPr="000317A5">
        <w:t xml:space="preserve"> KLETT</w:t>
      </w:r>
      <w:r w:rsidR="00C9648A" w:rsidRPr="000317A5">
        <w:t xml:space="preserve"> (link in referințe). </w:t>
      </w:r>
    </w:p>
    <w:p w14:paraId="51AAB426" w14:textId="5F3AB194" w:rsidR="00387577" w:rsidRPr="000317A5" w:rsidRDefault="00C9648A" w:rsidP="005E68BC">
      <w:pPr>
        <w:ind w:firstLine="360"/>
      </w:pPr>
      <w:r w:rsidRPr="000317A5">
        <w:t>Se propune ca aplicația să acopere măcar o unitate, la alegere, din manualele precizate. Programul trebuie să dispună de o interfață grafică intuitivă, ușor de folosit și prietenoasă cu utilizatorii.</w:t>
      </w:r>
      <w:r w:rsidR="00387577" w:rsidRPr="000317A5">
        <w:t xml:space="preserve"> Scopul principal al acesteia este de a preda, consolida sau evalua anumite cunoștințe relevante unității sau unităților alese.</w:t>
      </w:r>
    </w:p>
    <w:p w14:paraId="414473F3" w14:textId="7A4A432E" w:rsidR="00C9648A" w:rsidRPr="000317A5" w:rsidRDefault="00C9648A" w:rsidP="00387577">
      <w:pPr>
        <w:ind w:firstLine="360"/>
      </w:pPr>
      <w:r w:rsidRPr="000317A5">
        <w:t xml:space="preserve"> Se recomandă folosirea unor metode didactice de captivare și menținere a atenției copiilor (ex: ferestre de dialog încurajatoare ca feedback al completării unor provocări educative, prezența unor personaje-companion, multe culori, animații,</w:t>
      </w:r>
      <w:r w:rsidR="00387577" w:rsidRPr="000317A5">
        <w:t xml:space="preserve"> sistem de recompense, desene sau obiecte relevante tematicii</w:t>
      </w:r>
      <w:r w:rsidRPr="000317A5">
        <w:t xml:space="preserve"> etc).</w:t>
      </w:r>
    </w:p>
    <w:p w14:paraId="388E77B5" w14:textId="1346750E" w:rsidR="00A428D7" w:rsidRPr="000317A5" w:rsidRDefault="00C9648A" w:rsidP="00A428D7">
      <w:pPr>
        <w:pStyle w:val="Heading1"/>
        <w:numPr>
          <w:ilvl w:val="0"/>
          <w:numId w:val="2"/>
        </w:numPr>
        <w:rPr>
          <w:color w:val="000000" w:themeColor="text1"/>
        </w:rPr>
      </w:pPr>
      <w:bookmarkStart w:id="0" w:name="_Toc214534445"/>
      <w:r w:rsidRPr="000317A5">
        <w:rPr>
          <w:color w:val="000000" w:themeColor="text1"/>
        </w:rPr>
        <w:t>Cunoașterea</w:t>
      </w:r>
      <w:r w:rsidR="0013055B" w:rsidRPr="000317A5">
        <w:rPr>
          <w:color w:val="000000" w:themeColor="text1"/>
        </w:rPr>
        <w:t xml:space="preserve"> utilizatorilor</w:t>
      </w:r>
      <w:r w:rsidR="00A947AF" w:rsidRPr="000317A5">
        <w:rPr>
          <w:color w:val="000000" w:themeColor="text1"/>
        </w:rPr>
        <w:t xml:space="preserve"> </w:t>
      </w:r>
      <w:bookmarkEnd w:id="0"/>
      <w:r w:rsidRPr="000317A5">
        <w:rPr>
          <w:rFonts w:ascii="Calibri" w:hAnsi="Calibri"/>
          <w:color w:val="000000" w:themeColor="text1"/>
        </w:rPr>
        <w:t>ț</w:t>
      </w:r>
      <w:r w:rsidRPr="000317A5">
        <w:rPr>
          <w:color w:val="000000" w:themeColor="text1"/>
        </w:rPr>
        <w:t>intă</w:t>
      </w:r>
    </w:p>
    <w:p w14:paraId="4CFAFBD4" w14:textId="113148C7" w:rsidR="0072109F" w:rsidRPr="000317A5" w:rsidRDefault="0072109F" w:rsidP="0072109F">
      <w:pPr>
        <w:ind w:firstLine="360"/>
      </w:pPr>
      <w:r w:rsidRPr="000317A5">
        <w:t>Utilizatorii țintă ai aplicației sunt elevii unei clase a IV-a, cu vârste cuprinse între 9 și 10 ani, care învață într-un mediu educațional modern. Elevii sunt din aceeași clasă și utilizează tablete puse la dispoziție de școală ca principal instrument de învățare, având astfel un nivel mediu spre ridicat de familiarizare cu tehnologia.</w:t>
      </w:r>
    </w:p>
    <w:p w14:paraId="1B2C7C9F" w14:textId="0D726312" w:rsidR="0072109F" w:rsidRPr="000317A5" w:rsidRDefault="0072109F" w:rsidP="0072109F">
      <w:pPr>
        <w:ind w:firstLine="360"/>
      </w:pPr>
      <w:r w:rsidRPr="000317A5">
        <w:t>Pentru identificarea cerințelor utilizatorilor, a fost analizat un eșantion format din întreaga clasă, elevii fiind observați în timpul activităților desfășurate pe tabletă. Metodele utilizate au inclus observarea directă, discuții cu cadrul didactic și corelarea conținutului aplicației cu programa școlară la disciplinele istorie și geografie.</w:t>
      </w:r>
    </w:p>
    <w:p w14:paraId="680A8956" w14:textId="14B59F27" w:rsidR="0072109F" w:rsidRPr="000317A5" w:rsidRDefault="0072109F" w:rsidP="0072109F">
      <w:pPr>
        <w:ind w:firstLine="360"/>
      </w:pPr>
      <w:r w:rsidRPr="000317A5">
        <w:t>Procesul de înțelegere și extragere a cerințelor a urmărit adaptarea conținutului educațional la nivelul de vârstă al elevilor și transformarea procesului de învățare într-o activitate interactivă și distractivă, prin intermediul unui joc educațional cu întrebări. Sarcinile sunt realizate într-un mediu controlat, la școală, folosind tabletele, ceea ce permite o utilizare facilă a aplicației și menținerea atenției elevilor. Scopul principal este de a face învățarea mai atractivă și de a stimula interesul elevilor pentru istorie și geografie.</w:t>
      </w:r>
    </w:p>
    <w:p w14:paraId="12C5F04D" w14:textId="7B8C4D61" w:rsidR="00E913A9" w:rsidRPr="000317A5" w:rsidRDefault="00E913A9" w:rsidP="0060373C">
      <w:pPr>
        <w:pStyle w:val="Heading1"/>
        <w:numPr>
          <w:ilvl w:val="0"/>
          <w:numId w:val="2"/>
        </w:numPr>
        <w:rPr>
          <w:color w:val="000000" w:themeColor="text1"/>
        </w:rPr>
      </w:pPr>
      <w:bookmarkStart w:id="1" w:name="_Toc214534446"/>
      <w:r w:rsidRPr="000317A5">
        <w:rPr>
          <w:color w:val="000000" w:themeColor="text1"/>
        </w:rPr>
        <w:t>Alternative de proiectare</w:t>
      </w:r>
      <w:bookmarkEnd w:id="1"/>
    </w:p>
    <w:p w14:paraId="1DCECBD0" w14:textId="5D0170E6" w:rsidR="007B3782" w:rsidRPr="000317A5" w:rsidRDefault="00CD511B" w:rsidP="00CD511B">
      <w:pPr>
        <w:ind w:firstLine="360"/>
      </w:pPr>
      <w:r w:rsidRPr="000317A5">
        <w:t>Idee universală - sistemul de recompense: un ecran cu inventar si un ecran cu magazin pentru niște “cosmetice” care constă în imagini cu diferiți companioni și imagini pentru un posibil personaj al jucătorului însuși, care se pot cumpăra și echipa; feedback motivant după fiecare răspuns corect sau greșit. De asemenea, la finalizarea tuturor provocărilor și a joculețelor se poate genera o diplomă în format PDF cu numele jucătorului, drept „certificat de completare”.</w:t>
      </w:r>
    </w:p>
    <w:p w14:paraId="27E6C892" w14:textId="6EB6DE40" w:rsidR="00CD511B" w:rsidRPr="000317A5" w:rsidRDefault="00CD511B" w:rsidP="00CD511B">
      <w:pPr>
        <w:ind w:firstLine="360"/>
      </w:pPr>
      <w:r w:rsidRPr="000317A5">
        <w:t>Idei de jocuri:</w:t>
      </w:r>
    </w:p>
    <w:p w14:paraId="770CD5C5" w14:textId="66692923" w:rsidR="00CD511B" w:rsidRPr="000317A5" w:rsidRDefault="00CD511B" w:rsidP="00CC38AF">
      <w:pPr>
        <w:ind w:firstLine="360"/>
      </w:pPr>
      <w:r w:rsidRPr="000317A5">
        <w:rPr>
          <w:b/>
          <w:bCs/>
        </w:rPr>
        <w:lastRenderedPageBreak/>
        <w:t>Concept 1</w:t>
      </w:r>
      <w:r w:rsidRPr="000317A5">
        <w:t>: Copilul e</w:t>
      </w:r>
      <w:r w:rsidR="00CF0220" w:rsidRPr="000317A5">
        <w:t>ste</w:t>
      </w:r>
      <w:r w:rsidRPr="000317A5">
        <w:t xml:space="preserve"> un mic aventurier care găsește o amuleta magică </w:t>
      </w:r>
      <w:r w:rsidR="00CF0220" w:rsidRPr="000317A5">
        <w:t>într-o</w:t>
      </w:r>
      <w:r w:rsidRPr="000317A5">
        <w:t xml:space="preserve"> peșteră</w:t>
      </w:r>
      <w:r w:rsidR="00CF0220" w:rsidRPr="000317A5">
        <w:t xml:space="preserve"> </w:t>
      </w:r>
      <w:r w:rsidRPr="000317A5">
        <w:t>(</w:t>
      </w:r>
      <w:r w:rsidR="00CF0220" w:rsidRPr="000317A5">
        <w:t>se pot</w:t>
      </w:r>
      <w:r w:rsidRPr="000317A5">
        <w:t xml:space="preserve"> pune imagini </w:t>
      </w:r>
      <w:r w:rsidR="00CF0220" w:rsidRPr="000317A5">
        <w:t xml:space="preserve">pe care </w:t>
      </w:r>
      <w:r w:rsidRPr="000317A5">
        <w:t>s</w:t>
      </w:r>
      <w:r w:rsidR="00CF0220" w:rsidRPr="000317A5">
        <w:t>ă</w:t>
      </w:r>
      <w:r w:rsidRPr="000317A5">
        <w:t xml:space="preserve"> dea click pe cufărul c</w:t>
      </w:r>
      <w:r w:rsidR="00CF0220" w:rsidRPr="000317A5">
        <w:t>are ascunde</w:t>
      </w:r>
      <w:r w:rsidRPr="000317A5">
        <w:t xml:space="preserve"> amuleta și dac</w:t>
      </w:r>
      <w:r w:rsidR="00CF0220" w:rsidRPr="000317A5">
        <w:t>ă</w:t>
      </w:r>
      <w:r w:rsidRPr="000317A5">
        <w:t xml:space="preserve"> accept</w:t>
      </w:r>
      <w:r w:rsidR="00CF0220" w:rsidRPr="000317A5">
        <w:t>ă</w:t>
      </w:r>
      <w:r w:rsidRPr="000317A5">
        <w:t xml:space="preserve"> provocarea,</w:t>
      </w:r>
      <w:r w:rsidR="00CF0220" w:rsidRPr="000317A5">
        <w:t xml:space="preserve"> în urma unui pop-</w:t>
      </w:r>
      <w:proofErr w:type="spellStart"/>
      <w:r w:rsidR="00CF0220" w:rsidRPr="000317A5">
        <w:t>up</w:t>
      </w:r>
      <w:proofErr w:type="spellEnd"/>
      <w:r w:rsidR="00CF0220" w:rsidRPr="000317A5">
        <w:t>,</w:t>
      </w:r>
      <w:r w:rsidRPr="000317A5">
        <w:t xml:space="preserve"> sa înceapă jocul). Pentru a se întoarce în prezent el trebuie sa treacă prin mai multe perioade istorice și sa îndeplinească misiuni</w:t>
      </w:r>
      <w:r w:rsidR="00CF0220" w:rsidRPr="000317A5">
        <w:t xml:space="preserve"> </w:t>
      </w:r>
      <w:r w:rsidRPr="000317A5">
        <w:t>(</w:t>
      </w:r>
      <w:r w:rsidR="00CF0220" w:rsidRPr="000317A5">
        <w:t>joculețe</w:t>
      </w:r>
      <w:r w:rsidRPr="000317A5">
        <w:t>)</w:t>
      </w:r>
      <w:r w:rsidR="009069E7">
        <w:t>.</w:t>
      </w:r>
    </w:p>
    <w:p w14:paraId="5D95C751" w14:textId="623779F0" w:rsidR="00CD511B" w:rsidRPr="000317A5" w:rsidRDefault="00CD511B" w:rsidP="00CC38AF">
      <w:pPr>
        <w:ind w:firstLine="360"/>
      </w:pPr>
      <w:r w:rsidRPr="000317A5">
        <w:t>Elevul începe în perioada dacică</w:t>
      </w:r>
      <w:r w:rsidR="00CF0220" w:rsidRPr="000317A5">
        <w:t xml:space="preserve"> </w:t>
      </w:r>
      <w:r w:rsidRPr="000317A5">
        <w:t>(a lui Decebal și</w:t>
      </w:r>
      <w:r w:rsidR="00CF0220" w:rsidRPr="000317A5">
        <w:t xml:space="preserve"> a</w:t>
      </w:r>
      <w:r w:rsidRPr="000317A5">
        <w:t xml:space="preserve"> războaielor daco-romane) o </w:t>
      </w:r>
      <w:r w:rsidR="00CF0220" w:rsidRPr="000317A5">
        <w:t>provocare</w:t>
      </w:r>
      <w:r w:rsidRPr="000317A5">
        <w:t xml:space="preserve"> ar</w:t>
      </w:r>
      <w:r w:rsidR="00CF0220" w:rsidRPr="000317A5">
        <w:t xml:space="preserve"> fi ghicirea pe hartă a Daciei, în urma completării căreia se primește un nr de puncte</w:t>
      </w:r>
      <w:r w:rsidRPr="000317A5">
        <w:t>.</w:t>
      </w:r>
      <w:r w:rsidR="00CC38AF" w:rsidRPr="000317A5">
        <w:t xml:space="preserve"> P</w:t>
      </w:r>
      <w:r w:rsidRPr="000317A5">
        <w:t xml:space="preserve">oate </w:t>
      </w:r>
      <w:r w:rsidR="00CC38AF" w:rsidRPr="000317A5">
        <w:t>exista</w:t>
      </w:r>
      <w:r w:rsidRPr="000317A5">
        <w:t xml:space="preserve"> o interacțiune în care </w:t>
      </w:r>
      <w:r w:rsidR="00CF0220" w:rsidRPr="000317A5">
        <w:t>elevul î</w:t>
      </w:r>
      <w:r w:rsidRPr="000317A5">
        <w:t>l avertize</w:t>
      </w:r>
      <w:r w:rsidR="00CC38AF" w:rsidRPr="000317A5">
        <w:t>ază</w:t>
      </w:r>
      <w:r w:rsidRPr="000317A5">
        <w:t xml:space="preserve"> pe Deceba</w:t>
      </w:r>
      <w:r w:rsidR="00CF0220" w:rsidRPr="000317A5">
        <w:t>l de sosirea</w:t>
      </w:r>
      <w:r w:rsidRPr="000317A5">
        <w:t xml:space="preserve"> romani</w:t>
      </w:r>
      <w:r w:rsidR="00CF0220" w:rsidRPr="000317A5">
        <w:t>lor</w:t>
      </w:r>
      <w:r w:rsidRPr="000317A5">
        <w:t xml:space="preserve"> la Dunăre</w:t>
      </w:r>
      <w:r w:rsidR="00CF0220" w:rsidRPr="000317A5">
        <w:t xml:space="preserve"> </w:t>
      </w:r>
      <w:r w:rsidRPr="000317A5">
        <w:t>(apare o imagine cu niște soldați romani pe hart</w:t>
      </w:r>
      <w:r w:rsidR="00CF0220" w:rsidRPr="000317A5">
        <w:t>ă</w:t>
      </w:r>
      <w:r w:rsidRPr="000317A5">
        <w:t xml:space="preserve"> și dac</w:t>
      </w:r>
      <w:r w:rsidR="00CF0220" w:rsidRPr="000317A5">
        <w:t>ă</w:t>
      </w:r>
      <w:r w:rsidRPr="000317A5">
        <w:t xml:space="preserve"> el răspunde cu </w:t>
      </w:r>
      <w:r w:rsidR="00CC38AF" w:rsidRPr="000317A5">
        <w:t>“</w:t>
      </w:r>
      <w:r w:rsidRPr="000317A5">
        <w:t>roman</w:t>
      </w:r>
      <w:r w:rsidR="00CF0220" w:rsidRPr="000317A5">
        <w:t>i</w:t>
      </w:r>
      <w:r w:rsidRPr="000317A5">
        <w:t>i construiesc un pod și urmează s</w:t>
      </w:r>
      <w:r w:rsidR="00CC38AF" w:rsidRPr="000317A5">
        <w:t>ă</w:t>
      </w:r>
      <w:r w:rsidRPr="000317A5">
        <w:t xml:space="preserve"> ne cucerească</w:t>
      </w:r>
      <w:r w:rsidR="00CC38AF" w:rsidRPr="000317A5">
        <w:t>”,</w:t>
      </w:r>
      <w:r w:rsidRPr="000317A5">
        <w:t xml:space="preserve"> s</w:t>
      </w:r>
      <w:r w:rsidR="00CC38AF" w:rsidRPr="000317A5">
        <w:t>ă</w:t>
      </w:r>
      <w:r w:rsidRPr="000317A5">
        <w:t xml:space="preserve"> primească un punctaj)</w:t>
      </w:r>
      <w:r w:rsidR="00CC38AF" w:rsidRPr="000317A5">
        <w:t>.</w:t>
      </w:r>
    </w:p>
    <w:p w14:paraId="516D9021" w14:textId="17C2F97E" w:rsidR="00CC38AF" w:rsidRPr="000317A5" w:rsidRDefault="00CD511B" w:rsidP="00CC38AF">
      <w:pPr>
        <w:ind w:firstLine="360"/>
      </w:pPr>
      <w:r w:rsidRPr="000317A5">
        <w:t>Apoi ii apare un mesaj cu: în ciuda eforturilor tale, Dacia a fost cucerită de romani și astfel începe formarea poporului roman, prin contopirea celor 2 popoare de a lungul a peste 1000 de ani</w:t>
      </w:r>
      <w:r w:rsidR="00CF0220" w:rsidRPr="000317A5">
        <w:t>.</w:t>
      </w:r>
      <w:r w:rsidRPr="000317A5">
        <w:t xml:space="preserve"> </w:t>
      </w:r>
      <w:r w:rsidR="00CF0220" w:rsidRPr="000317A5">
        <w:t xml:space="preserve">Se face un salt </w:t>
      </w:r>
      <w:r w:rsidR="00CC38AF" w:rsidRPr="000317A5">
        <w:t>î</w:t>
      </w:r>
      <w:r w:rsidR="00CF0220" w:rsidRPr="000317A5">
        <w:t>n timp și s-a</w:t>
      </w:r>
      <w:r w:rsidRPr="000317A5">
        <w:t xml:space="preserve"> ajuns în vremea lui Basarab </w:t>
      </w:r>
      <w:r w:rsidR="00CC38AF" w:rsidRPr="000317A5">
        <w:t>I</w:t>
      </w:r>
      <w:r w:rsidRPr="000317A5">
        <w:t xml:space="preserve"> unde “dup</w:t>
      </w:r>
      <w:r w:rsidR="00CF0220" w:rsidRPr="000317A5">
        <w:t>ă</w:t>
      </w:r>
      <w:r w:rsidRPr="000317A5">
        <w:t xml:space="preserve"> sute de ani de dezbinare, ajut</w:t>
      </w:r>
      <w:r w:rsidR="00CF0220" w:rsidRPr="000317A5">
        <w:t>ă-</w:t>
      </w:r>
      <w:r w:rsidRPr="000317A5">
        <w:t xml:space="preserve">l pe </w:t>
      </w:r>
      <w:r w:rsidR="00CF0220" w:rsidRPr="000317A5">
        <w:t>B</w:t>
      </w:r>
      <w:r w:rsidRPr="000317A5">
        <w:t xml:space="preserve">asarab </w:t>
      </w:r>
      <w:r w:rsidR="00CF0220" w:rsidRPr="000317A5">
        <w:t>I</w:t>
      </w:r>
      <w:r w:rsidRPr="000317A5">
        <w:t xml:space="preserve"> s</w:t>
      </w:r>
      <w:r w:rsidR="00CF0220" w:rsidRPr="000317A5">
        <w:t>ă</w:t>
      </w:r>
      <w:r w:rsidRPr="000317A5">
        <w:t xml:space="preserve"> unifice cnezatele“</w:t>
      </w:r>
      <w:r w:rsidR="00CF0220" w:rsidRPr="000317A5">
        <w:t>.</w:t>
      </w:r>
      <w:r w:rsidRPr="000317A5">
        <w:t xml:space="preserve"> </w:t>
      </w:r>
      <w:r w:rsidR="00CF0220" w:rsidRPr="000317A5">
        <w:t>Se poate menționa B</w:t>
      </w:r>
      <w:r w:rsidRPr="000317A5">
        <w:t xml:space="preserve">ătălia de la </w:t>
      </w:r>
      <w:r w:rsidR="00CF0220" w:rsidRPr="000317A5">
        <w:t>P</w:t>
      </w:r>
      <w:r w:rsidRPr="000317A5">
        <w:t>osada:</w:t>
      </w:r>
      <w:r w:rsidR="00CF0220" w:rsidRPr="000317A5">
        <w:t xml:space="preserve"> elevul</w:t>
      </w:r>
      <w:r w:rsidRPr="000317A5">
        <w:t xml:space="preserve"> primește un mic text în care i se zice c</w:t>
      </w:r>
      <w:r w:rsidR="00CF0220" w:rsidRPr="000317A5">
        <w:t>ă</w:t>
      </w:r>
      <w:r w:rsidRPr="000317A5">
        <w:t xml:space="preserve"> Basarab </w:t>
      </w:r>
      <w:r w:rsidR="00CF0220" w:rsidRPr="000317A5">
        <w:t>I</w:t>
      </w:r>
      <w:r w:rsidRPr="000317A5">
        <w:t xml:space="preserve"> îl roagă s</w:t>
      </w:r>
      <w:r w:rsidR="00CF0220" w:rsidRPr="000317A5">
        <w:t>ă î</w:t>
      </w:r>
      <w:r w:rsidRPr="000317A5">
        <w:t>l</w:t>
      </w:r>
      <w:r w:rsidR="00CF0220" w:rsidRPr="000317A5">
        <w:t xml:space="preserve"> ajute cu strategia de luptă</w:t>
      </w:r>
      <w:r w:rsidRPr="000317A5">
        <w:t xml:space="preserve"> </w:t>
      </w:r>
      <w:r w:rsidR="00CF0220" w:rsidRPr="000317A5">
        <w:t>pentru</w:t>
      </w:r>
      <w:r w:rsidRPr="000317A5">
        <w:t xml:space="preserve"> </w:t>
      </w:r>
      <w:r w:rsidR="00CF0220" w:rsidRPr="000317A5">
        <w:t>B</w:t>
      </w:r>
      <w:r w:rsidRPr="000317A5">
        <w:t xml:space="preserve">ătălia de la </w:t>
      </w:r>
      <w:r w:rsidR="00CF0220" w:rsidRPr="000317A5">
        <w:t>Pos</w:t>
      </w:r>
      <w:r w:rsidRPr="000317A5">
        <w:t>a</w:t>
      </w:r>
      <w:r w:rsidR="00CF0220" w:rsidRPr="000317A5">
        <w:t>d</w:t>
      </w:r>
      <w:r w:rsidRPr="000317A5">
        <w:t>a</w:t>
      </w:r>
      <w:r w:rsidR="000755D9" w:rsidRPr="000317A5">
        <w:t>,</w:t>
      </w:r>
      <w:r w:rsidRPr="000317A5">
        <w:t xml:space="preserve"> </w:t>
      </w:r>
      <w:r w:rsidR="00CF0220" w:rsidRPr="000317A5">
        <w:t xml:space="preserve">prin aranjarea armatei pe o </w:t>
      </w:r>
      <w:r w:rsidRPr="000317A5">
        <w:t>mic</w:t>
      </w:r>
      <w:r w:rsidR="00CF0220" w:rsidRPr="000317A5">
        <w:t>ă</w:t>
      </w:r>
      <w:r w:rsidRPr="000317A5">
        <w:t xml:space="preserve"> hart</w:t>
      </w:r>
      <w:r w:rsidR="00CF0220" w:rsidRPr="000317A5">
        <w:t>ă</w:t>
      </w:r>
      <w:r w:rsidR="000755D9" w:rsidRPr="000317A5">
        <w:t xml:space="preserve"> desenată pe ecran</w:t>
      </w:r>
      <w:r w:rsidR="00CF0220" w:rsidRPr="000317A5">
        <w:t>.</w:t>
      </w:r>
    </w:p>
    <w:p w14:paraId="45C01C74" w14:textId="51AF8C70" w:rsidR="00CD511B" w:rsidRPr="000317A5" w:rsidRDefault="00CC38AF" w:rsidP="00CC38AF">
      <w:pPr>
        <w:ind w:firstLine="360"/>
      </w:pPr>
      <w:r w:rsidRPr="000317A5">
        <w:t>T</w:t>
      </w:r>
      <w:r w:rsidR="00CF0220" w:rsidRPr="000317A5">
        <w:t>impurile lui</w:t>
      </w:r>
      <w:r w:rsidR="00CD511B" w:rsidRPr="000317A5">
        <w:t xml:space="preserve"> Mircea cel </w:t>
      </w:r>
      <w:r w:rsidR="000755D9" w:rsidRPr="000317A5">
        <w:t>B</w:t>
      </w:r>
      <w:r w:rsidR="00CD511B" w:rsidRPr="000317A5">
        <w:t>ătrân</w:t>
      </w:r>
      <w:r w:rsidR="00CF0220" w:rsidRPr="000317A5">
        <w:t>:</w:t>
      </w:r>
      <w:r w:rsidR="00CD511B" w:rsidRPr="000317A5">
        <w:t xml:space="preserve"> elevul trebuie s</w:t>
      </w:r>
      <w:r w:rsidR="000755D9" w:rsidRPr="000317A5">
        <w:t>ă</w:t>
      </w:r>
      <w:r w:rsidR="00CD511B" w:rsidRPr="000317A5">
        <w:t xml:space="preserve"> organizeze apărarea împotriva otomanilor</w:t>
      </w:r>
      <w:r w:rsidR="00CF0220" w:rsidRPr="000317A5">
        <w:t xml:space="preserve"> </w:t>
      </w:r>
      <w:r w:rsidR="00CD511B" w:rsidRPr="000317A5">
        <w:t>(iarăși pe hart</w:t>
      </w:r>
      <w:r w:rsidR="00CF0220" w:rsidRPr="000317A5">
        <w:t xml:space="preserve">ă </w:t>
      </w:r>
      <w:r w:rsidR="00CD511B" w:rsidRPr="000317A5">
        <w:t xml:space="preserve">el trebuie sa aleagă unde </w:t>
      </w:r>
      <w:r w:rsidR="000755D9" w:rsidRPr="000317A5">
        <w:t>sunt</w:t>
      </w:r>
      <w:r w:rsidR="00CD511B" w:rsidRPr="000317A5">
        <w:t xml:space="preserve"> </w:t>
      </w:r>
      <w:r w:rsidR="00CF0220" w:rsidRPr="000317A5">
        <w:t>Ț</w:t>
      </w:r>
      <w:r w:rsidR="00CD511B" w:rsidRPr="000317A5">
        <w:t xml:space="preserve">ara </w:t>
      </w:r>
      <w:r w:rsidR="00CF0220" w:rsidRPr="000317A5">
        <w:t>R</w:t>
      </w:r>
      <w:r w:rsidR="00CD511B" w:rsidRPr="000317A5">
        <w:t xml:space="preserve">omânească, </w:t>
      </w:r>
      <w:r w:rsidR="00CF0220" w:rsidRPr="000317A5">
        <w:t>Moldova</w:t>
      </w:r>
      <w:r w:rsidR="00CD511B" w:rsidRPr="000317A5">
        <w:t xml:space="preserve"> și </w:t>
      </w:r>
      <w:r w:rsidR="00CF0220" w:rsidRPr="000317A5">
        <w:t>I</w:t>
      </w:r>
      <w:r w:rsidR="00CD511B" w:rsidRPr="000317A5">
        <w:t xml:space="preserve">mperiul </w:t>
      </w:r>
      <w:r w:rsidR="00CF0220" w:rsidRPr="000317A5">
        <w:t>O</w:t>
      </w:r>
      <w:r w:rsidR="00CD511B" w:rsidRPr="000317A5">
        <w:t>toman</w:t>
      </w:r>
      <w:r w:rsidR="00CF0220" w:rsidRPr="000317A5">
        <w:t>)</w:t>
      </w:r>
      <w:r w:rsidRPr="000317A5">
        <w:t xml:space="preserve"> și</w:t>
      </w:r>
      <w:r w:rsidR="00CD511B" w:rsidRPr="000317A5">
        <w:t xml:space="preserve"> primește întrebări despre cum s</w:t>
      </w:r>
      <w:r w:rsidR="00CF0220" w:rsidRPr="000317A5">
        <w:t>ă</w:t>
      </w:r>
      <w:r w:rsidR="00CD511B" w:rsidRPr="000317A5">
        <w:t xml:space="preserve"> lupte cu otomani</w:t>
      </w:r>
      <w:r w:rsidR="000755D9" w:rsidRPr="000317A5">
        <w:t>i</w:t>
      </w:r>
      <w:r w:rsidRPr="000317A5">
        <w:t xml:space="preserve"> </w:t>
      </w:r>
      <w:r w:rsidR="00CD511B" w:rsidRPr="000317A5">
        <w:t>(cu variante de răspuns</w:t>
      </w:r>
      <w:r w:rsidRPr="000317A5">
        <w:t>; decide dacă aceștia</w:t>
      </w:r>
      <w:r w:rsidR="00CD511B" w:rsidRPr="000317A5">
        <w:t xml:space="preserve"> se retrag și otrăvesc tot</w:t>
      </w:r>
      <w:r w:rsidRPr="000317A5">
        <w:t>ul</w:t>
      </w:r>
      <w:r w:rsidR="00CD511B" w:rsidRPr="000317A5">
        <w:t xml:space="preserve"> în urma lor sau </w:t>
      </w:r>
      <w:r w:rsidR="000755D9" w:rsidRPr="000317A5">
        <w:t>dacă decid</w:t>
      </w:r>
      <w:r w:rsidR="00CD511B" w:rsidRPr="000317A5">
        <w:t xml:space="preserve"> </w:t>
      </w:r>
      <w:r w:rsidR="000755D9" w:rsidRPr="000317A5">
        <w:t>să</w:t>
      </w:r>
      <w:r w:rsidR="00CD511B" w:rsidRPr="000317A5">
        <w:t xml:space="preserve"> </w:t>
      </w:r>
      <w:r w:rsidRPr="000317A5">
        <w:t>lupt</w:t>
      </w:r>
      <w:r w:rsidR="000755D9" w:rsidRPr="000317A5">
        <w:t>e până la capăt pentru teritoriul cucerit</w:t>
      </w:r>
      <w:r w:rsidR="00CD511B" w:rsidRPr="000317A5">
        <w:t>)</w:t>
      </w:r>
      <w:r w:rsidRPr="000317A5">
        <w:t>.</w:t>
      </w:r>
    </w:p>
    <w:p w14:paraId="384387DA" w14:textId="0C0EC804" w:rsidR="00CF0220" w:rsidRPr="000317A5" w:rsidRDefault="00CD511B" w:rsidP="00CC38AF">
      <w:pPr>
        <w:ind w:firstLine="360"/>
      </w:pPr>
      <w:r w:rsidRPr="000317A5">
        <w:t xml:space="preserve">Apoi </w:t>
      </w:r>
      <w:r w:rsidR="00CC38AF" w:rsidRPr="000317A5">
        <w:t>domnia lui</w:t>
      </w:r>
      <w:r w:rsidRPr="000317A5">
        <w:t xml:space="preserve"> Vlad Țepeș</w:t>
      </w:r>
      <w:r w:rsidR="00CC38AF" w:rsidRPr="000317A5">
        <w:t>:</w:t>
      </w:r>
      <w:r w:rsidRPr="000317A5">
        <w:t xml:space="preserve"> </w:t>
      </w:r>
      <w:r w:rsidR="00CC38AF" w:rsidRPr="000317A5">
        <w:t xml:space="preserve">copilului îi este sugerat </w:t>
      </w:r>
      <w:r w:rsidRPr="000317A5">
        <w:t>s</w:t>
      </w:r>
      <w:r w:rsidR="00CC38AF" w:rsidRPr="000317A5">
        <w:t>ă</w:t>
      </w:r>
      <w:r w:rsidRPr="000317A5">
        <w:t xml:space="preserve"> îl ajute</w:t>
      </w:r>
      <w:r w:rsidR="00CC38AF" w:rsidRPr="000317A5">
        <w:t xml:space="preserve"> pe domnitor</w:t>
      </w:r>
      <w:r w:rsidRPr="000317A5">
        <w:t xml:space="preserve"> s</w:t>
      </w:r>
      <w:r w:rsidR="00CC38AF" w:rsidRPr="000317A5">
        <w:t>ă</w:t>
      </w:r>
      <w:r w:rsidRPr="000317A5">
        <w:t xml:space="preserve"> scape </w:t>
      </w:r>
      <w:r w:rsidR="00CC38AF" w:rsidRPr="000317A5">
        <w:t>ț</w:t>
      </w:r>
      <w:r w:rsidRPr="000317A5">
        <w:t>ara de tâlhari și s</w:t>
      </w:r>
      <w:r w:rsidR="00CC38AF" w:rsidRPr="000317A5">
        <w:t>ă</w:t>
      </w:r>
      <w:r w:rsidRPr="000317A5">
        <w:t xml:space="preserve"> restabilească ordinea</w:t>
      </w:r>
      <w:r w:rsidR="00CC38AF" w:rsidRPr="000317A5">
        <w:t>; I</w:t>
      </w:r>
      <w:r w:rsidR="00CF0220" w:rsidRPr="000317A5">
        <w:t>ancu de Hunedoara</w:t>
      </w:r>
      <w:r w:rsidR="00CC38AF" w:rsidRPr="000317A5">
        <w:t>:</w:t>
      </w:r>
      <w:r w:rsidR="00CF0220" w:rsidRPr="000317A5">
        <w:t xml:space="preserve"> cum a ajuns rege în </w:t>
      </w:r>
      <w:r w:rsidR="00CC38AF" w:rsidRPr="000317A5">
        <w:t>Ungaria și</w:t>
      </w:r>
      <w:r w:rsidR="00CF0220" w:rsidRPr="000317A5">
        <w:t xml:space="preserve"> cum a oprit expansiune</w:t>
      </w:r>
      <w:r w:rsidR="00CC38AF" w:rsidRPr="000317A5">
        <w:t>a I</w:t>
      </w:r>
      <w:r w:rsidR="00CF0220" w:rsidRPr="000317A5">
        <w:t xml:space="preserve">mperiului </w:t>
      </w:r>
      <w:r w:rsidR="00CC38AF" w:rsidRPr="000317A5">
        <w:t>O</w:t>
      </w:r>
      <w:r w:rsidR="00CF0220" w:rsidRPr="000317A5">
        <w:t>toman la Belgrad</w:t>
      </w:r>
      <w:r w:rsidR="000755D9" w:rsidRPr="000317A5">
        <w:t>;</w:t>
      </w:r>
      <w:r w:rsidR="00CC38AF" w:rsidRPr="000317A5">
        <w:t xml:space="preserve"> </w:t>
      </w:r>
      <w:r w:rsidR="00CF0220" w:rsidRPr="000317A5">
        <w:t>Mihai Viteazu</w:t>
      </w:r>
      <w:r w:rsidR="000755D9" w:rsidRPr="000317A5">
        <w:t>l</w:t>
      </w:r>
      <w:r w:rsidR="00CF0220" w:rsidRPr="000317A5">
        <w:t xml:space="preserve"> și </w:t>
      </w:r>
      <w:r w:rsidR="00CC38AF" w:rsidRPr="000317A5">
        <w:t>P</w:t>
      </w:r>
      <w:r w:rsidR="00CF0220" w:rsidRPr="000317A5">
        <w:t xml:space="preserve">rima </w:t>
      </w:r>
      <w:r w:rsidR="00CC38AF" w:rsidRPr="000317A5">
        <w:t>U</w:t>
      </w:r>
      <w:r w:rsidR="00CF0220" w:rsidRPr="000317A5">
        <w:t>nire</w:t>
      </w:r>
      <w:r w:rsidR="00CC38AF" w:rsidRPr="000317A5">
        <w:t xml:space="preserve">; </w:t>
      </w:r>
      <w:r w:rsidR="00CF0220" w:rsidRPr="000317A5">
        <w:t xml:space="preserve">Alexandru </w:t>
      </w:r>
      <w:r w:rsidR="00CC38AF" w:rsidRPr="000317A5">
        <w:t>Ioan</w:t>
      </w:r>
      <w:r w:rsidR="00CF0220" w:rsidRPr="000317A5">
        <w:t xml:space="preserve"> Cuza</w:t>
      </w:r>
      <w:r w:rsidR="00CC38AF" w:rsidRPr="000317A5">
        <w:t>:</w:t>
      </w:r>
      <w:r w:rsidR="00CF0220" w:rsidRPr="000317A5">
        <w:t xml:space="preserve"> cum a reușit </w:t>
      </w:r>
      <w:r w:rsidR="00CC38AF" w:rsidRPr="000317A5">
        <w:t>U</w:t>
      </w:r>
      <w:r w:rsidR="00CF0220" w:rsidRPr="000317A5">
        <w:t xml:space="preserve">nirea </w:t>
      </w:r>
      <w:r w:rsidR="00CC38AF" w:rsidRPr="000317A5">
        <w:t>P</w:t>
      </w:r>
      <w:r w:rsidR="00CF0220" w:rsidRPr="000317A5">
        <w:t>rincipatelor</w:t>
      </w:r>
      <w:r w:rsidR="00CC38AF" w:rsidRPr="000317A5">
        <w:t>; U</w:t>
      </w:r>
      <w:r w:rsidR="00CF0220" w:rsidRPr="000317A5">
        <w:t>nirea de la 1918 (el</w:t>
      </w:r>
      <w:r w:rsidR="00CC38AF" w:rsidRPr="000317A5">
        <w:t>evul</w:t>
      </w:r>
      <w:r w:rsidR="00CF0220" w:rsidRPr="000317A5">
        <w:t xml:space="preserve"> ajunge la </w:t>
      </w:r>
      <w:r w:rsidR="00CC38AF" w:rsidRPr="000317A5">
        <w:t>A</w:t>
      </w:r>
      <w:r w:rsidR="00CF0220" w:rsidRPr="000317A5">
        <w:t xml:space="preserve">lba </w:t>
      </w:r>
      <w:r w:rsidR="00CC38AF" w:rsidRPr="000317A5">
        <w:t>I</w:t>
      </w:r>
      <w:r w:rsidR="00CF0220" w:rsidRPr="000317A5">
        <w:t>ulia și trebuie s</w:t>
      </w:r>
      <w:r w:rsidR="00CC38AF" w:rsidRPr="000317A5">
        <w:t>ă</w:t>
      </w:r>
      <w:r w:rsidR="00CF0220" w:rsidRPr="000317A5">
        <w:t xml:space="preserve"> adune semnături)</w:t>
      </w:r>
      <w:r w:rsidR="00CC38AF" w:rsidRPr="000317A5">
        <w:t>,</w:t>
      </w:r>
      <w:r w:rsidR="00CF0220" w:rsidRPr="000317A5">
        <w:t xml:space="preserve"> etc.</w:t>
      </w:r>
    </w:p>
    <w:p w14:paraId="3CE6A9D3" w14:textId="6B5C02A6" w:rsidR="000755D9" w:rsidRPr="000317A5" w:rsidRDefault="000755D9" w:rsidP="000755D9">
      <w:pPr>
        <w:ind w:firstLine="360"/>
      </w:pPr>
      <w:r w:rsidRPr="000317A5">
        <w:rPr>
          <w:b/>
          <w:bCs/>
        </w:rPr>
        <w:t xml:space="preserve">Concept 2: </w:t>
      </w:r>
      <w:r w:rsidRPr="000317A5">
        <w:t xml:space="preserve">Elevul devine un “Campion al Geografiei </w:t>
      </w:r>
      <w:proofErr w:type="spellStart"/>
      <w:r w:rsidRPr="000317A5">
        <w:t>Românieiˮ</w:t>
      </w:r>
      <w:proofErr w:type="spellEnd"/>
      <w:r w:rsidRPr="000317A5">
        <w:t>, iar scopul este să ajute fiecare companion din regiunile țării să-și completeze misiunea. Fiecare regiune (Transilvania, Moldova, Țara Românească, Dobrogea, Banat-Crișana-Maramureș) reprezintă un mini-joc tematic care reia noțiuni învățate anterior.</w:t>
      </w:r>
    </w:p>
    <w:p w14:paraId="679CA004" w14:textId="4D4FE53B" w:rsidR="000755D9" w:rsidRPr="000317A5" w:rsidRDefault="000755D9" w:rsidP="000755D9">
      <w:pPr>
        <w:ind w:firstLine="360"/>
      </w:pPr>
      <w:r w:rsidRPr="000317A5">
        <w:t>Structura generală: Harta României este împărțită în 5 regiuni sub formă de insule colorate, fiecare cu un companion animat (Busu, Geo, Rio, etc.). Elevul alege o regiune iar apoi apare un mini-joc. După completarea tuturor, harta se colorează complet, iar copilul primește o “Diplomă de Campion”.</w:t>
      </w:r>
    </w:p>
    <w:p w14:paraId="44013D1E" w14:textId="4F174227" w:rsidR="000317A5" w:rsidRDefault="000755D9" w:rsidP="000317A5">
      <w:pPr>
        <w:ind w:firstLine="360"/>
      </w:pPr>
      <w:r w:rsidRPr="000317A5">
        <w:t>Mini-jocurile pe regiuni: Transilvania – „Relieful de poveste”; Scop: Recapitulare despre munți, dealuri și câmpii</w:t>
      </w:r>
      <w:r w:rsidR="000317A5" w:rsidRPr="000317A5">
        <w:t xml:space="preserve">; </w:t>
      </w:r>
      <w:r w:rsidRPr="000317A5">
        <w:t>Tip joc: Puzzle interactiv cu harta reliefului.</w:t>
      </w:r>
      <w:r w:rsidR="000317A5" w:rsidRPr="000317A5">
        <w:t xml:space="preserve"> Moldova – „Aventura </w:t>
      </w:r>
      <w:proofErr w:type="spellStart"/>
      <w:r w:rsidR="000317A5" w:rsidRPr="000317A5">
        <w:t>Apelorˮ</w:t>
      </w:r>
      <w:proofErr w:type="spellEnd"/>
      <w:r w:rsidR="000317A5" w:rsidRPr="000317A5">
        <w:t xml:space="preserve">; Scop: Recunoașterea râurilor principale și a importanței apei; Tip joc: Drag &amp; </w:t>
      </w:r>
      <w:proofErr w:type="spellStart"/>
      <w:r w:rsidR="000317A5" w:rsidRPr="000317A5">
        <w:t>Drop</w:t>
      </w:r>
      <w:proofErr w:type="spellEnd"/>
      <w:r w:rsidR="000317A5" w:rsidRPr="000317A5">
        <w:t xml:space="preserve"> + </w:t>
      </w:r>
      <w:proofErr w:type="spellStart"/>
      <w:r w:rsidR="000317A5" w:rsidRPr="000317A5">
        <w:t>quiz</w:t>
      </w:r>
      <w:proofErr w:type="spellEnd"/>
      <w:r w:rsidR="000317A5" w:rsidRPr="000317A5">
        <w:t xml:space="preserve"> rapid. Țara Românească – „Drumul spre </w:t>
      </w:r>
      <w:proofErr w:type="spellStart"/>
      <w:r w:rsidR="000317A5" w:rsidRPr="000317A5">
        <w:t>Dunăreˮ</w:t>
      </w:r>
      <w:proofErr w:type="spellEnd"/>
      <w:r w:rsidR="000317A5" w:rsidRPr="000317A5">
        <w:t xml:space="preserve">; Scop: Înțelegerea legăturii dintre relief și ape în sudul României; Tip joc: Traseu interactiv + obstacole logice. Dobrogea – „Vecinii </w:t>
      </w:r>
      <w:proofErr w:type="spellStart"/>
      <w:r w:rsidR="000317A5" w:rsidRPr="000317A5">
        <w:t>Românieiˮ</w:t>
      </w:r>
      <w:proofErr w:type="spellEnd"/>
      <w:r w:rsidR="000317A5" w:rsidRPr="000317A5">
        <w:t xml:space="preserve">; Scop: </w:t>
      </w:r>
      <w:r w:rsidR="000317A5" w:rsidRPr="000317A5">
        <w:lastRenderedPageBreak/>
        <w:t xml:space="preserve">Recunoașterea poziției geografice a României în Europa; Tip joc: </w:t>
      </w:r>
      <w:proofErr w:type="spellStart"/>
      <w:r w:rsidR="000317A5" w:rsidRPr="000317A5">
        <w:t>Quiz</w:t>
      </w:r>
      <w:proofErr w:type="spellEnd"/>
      <w:r w:rsidR="000317A5" w:rsidRPr="000317A5">
        <w:t xml:space="preserve"> cu steaguri și capitale. Banat-Crișana-Maramureș – „România </w:t>
      </w:r>
      <w:proofErr w:type="spellStart"/>
      <w:r w:rsidR="000317A5" w:rsidRPr="000317A5">
        <w:t>unităˮ</w:t>
      </w:r>
      <w:proofErr w:type="spellEnd"/>
      <w:r w:rsidR="000317A5" w:rsidRPr="000317A5">
        <w:t xml:space="preserve">; Scop: Recunoașterea simbolurilor naționale și a regiunilor istorice; Tip joc: Puzzle logic + </w:t>
      </w:r>
      <w:proofErr w:type="spellStart"/>
      <w:r w:rsidR="000317A5" w:rsidRPr="000317A5">
        <w:t>quiz</w:t>
      </w:r>
      <w:proofErr w:type="spellEnd"/>
      <w:r w:rsidR="000317A5" w:rsidRPr="000317A5">
        <w:t xml:space="preserve"> rapid.</w:t>
      </w:r>
    </w:p>
    <w:p w14:paraId="6AF7F6B8" w14:textId="302225D9" w:rsidR="000317A5" w:rsidRPr="000317A5" w:rsidRDefault="000317A5" w:rsidP="000317A5">
      <w:pPr>
        <w:ind w:firstLine="360"/>
      </w:pPr>
      <w:r>
        <w:t xml:space="preserve">În final, după consultarea clientului s-a decis conceperea unui prototip care combină idei din ambele concepte, folosind și sistemul de recompense care se mulează atât pe cele două concepte prezentate mai sus, cât și pe celelalte 4 concepte </w:t>
      </w:r>
      <w:r w:rsidR="00C646DB">
        <w:t xml:space="preserve">similare celor </w:t>
      </w:r>
      <w:proofErr w:type="spellStart"/>
      <w:r w:rsidR="009069E7">
        <w:t>prezantate</w:t>
      </w:r>
      <w:proofErr w:type="spellEnd"/>
      <w:r w:rsidR="00C646DB">
        <w:t xml:space="preserve">, create de </w:t>
      </w:r>
      <w:proofErr w:type="spellStart"/>
      <w:r w:rsidR="00C646DB">
        <w:t>AdventureNine</w:t>
      </w:r>
      <w:proofErr w:type="spellEnd"/>
      <w:r>
        <w:t xml:space="preserve"> în primele </w:t>
      </w:r>
      <w:r w:rsidR="00C646DB">
        <w:t>săptămâni</w:t>
      </w:r>
      <w:r>
        <w:t xml:space="preserve"> ale proiectării </w:t>
      </w:r>
      <w:r w:rsidR="00C646DB">
        <w:t>de</w:t>
      </w:r>
      <w:r>
        <w:t xml:space="preserve"> schițe</w:t>
      </w:r>
      <w:r w:rsidR="00C646DB">
        <w:t xml:space="preserve"> ale aplicației.</w:t>
      </w:r>
      <w:r>
        <w:t xml:space="preserve"> </w:t>
      </w:r>
    </w:p>
    <w:p w14:paraId="26E4816E" w14:textId="77777777" w:rsidR="00337FD0" w:rsidRDefault="00FC7ABB" w:rsidP="00337FD0">
      <w:pPr>
        <w:pStyle w:val="Heading1"/>
        <w:numPr>
          <w:ilvl w:val="0"/>
          <w:numId w:val="2"/>
        </w:numPr>
        <w:rPr>
          <w:color w:val="000000" w:themeColor="text1"/>
        </w:rPr>
      </w:pPr>
      <w:bookmarkStart w:id="2" w:name="_Toc214534447"/>
      <w:r w:rsidRPr="000317A5">
        <w:rPr>
          <w:color w:val="000000" w:themeColor="text1"/>
        </w:rPr>
        <w:t>Implementare</w:t>
      </w:r>
      <w:r w:rsidR="0060373C" w:rsidRPr="000317A5">
        <w:rPr>
          <w:color w:val="000000" w:themeColor="text1"/>
        </w:rPr>
        <w:t xml:space="preserve"> prototip</w:t>
      </w:r>
      <w:r w:rsidRPr="000317A5">
        <w:rPr>
          <w:color w:val="000000" w:themeColor="text1"/>
        </w:rPr>
        <w:t xml:space="preserve"> executabil</w:t>
      </w:r>
      <w:bookmarkEnd w:id="2"/>
    </w:p>
    <w:p w14:paraId="4E24FC0B" w14:textId="474BBB77" w:rsidR="005E10D9" w:rsidRPr="009069E7" w:rsidRDefault="00C646DB" w:rsidP="009069E7">
      <w:pPr>
        <w:ind w:firstLine="360"/>
      </w:pPr>
      <w:r>
        <w:t>Soluția aleasă pentru conceperea prototipului executabil este crearea unei aplicații care combină testarea unor concepte generale (la nivelul clasei a 4-a) de geografie și istorie ale României, prin rezolvarea</w:t>
      </w:r>
      <w:r w:rsidR="009069E7">
        <w:t>,</w:t>
      </w:r>
      <w:r>
        <w:t xml:space="preserve"> contra timp</w:t>
      </w:r>
      <w:r w:rsidR="009069E7">
        <w:t>,</w:t>
      </w:r>
      <w:r>
        <w:t xml:space="preserve"> a unor întrebări cu răspuns liber sau grilă, și testarea cunoștințelor de </w:t>
      </w:r>
      <w:proofErr w:type="spellStart"/>
      <w:r>
        <w:t>trivia</w:t>
      </w:r>
      <w:proofErr w:type="spellEnd"/>
      <w:r>
        <w:t>, atenția și dexteritatea prin rezolvarea multiplelor joculețe (de 5 tipuri</w:t>
      </w:r>
      <w:r>
        <w:rPr>
          <w:lang w:val="en-US"/>
        </w:rPr>
        <w:t>:</w:t>
      </w:r>
      <w:r>
        <w:t xml:space="preserve"> Puzzle, Rebus, Bingo</w:t>
      </w:r>
      <w:r w:rsidR="00CD41AF">
        <w:t xml:space="preserve"> </w:t>
      </w:r>
      <w:r>
        <w:t xml:space="preserve">modificat, </w:t>
      </w:r>
      <w:proofErr w:type="spellStart"/>
      <w:r>
        <w:t>Map</w:t>
      </w:r>
      <w:proofErr w:type="spellEnd"/>
      <w:r>
        <w:t xml:space="preserve"> </w:t>
      </w:r>
      <w:proofErr w:type="spellStart"/>
      <w:r>
        <w:t>Guesser</w:t>
      </w:r>
      <w:proofErr w:type="spellEnd"/>
      <w:r>
        <w:t xml:space="preserve"> și Potrivire Perechi) de la finalul fiecăruia din cele 30 de </w:t>
      </w:r>
      <w:proofErr w:type="spellStart"/>
      <w:r>
        <w:t>quizz</w:t>
      </w:r>
      <w:proofErr w:type="spellEnd"/>
      <w:r>
        <w:t xml:space="preserve">-uri, </w:t>
      </w:r>
      <w:r w:rsidR="00CD41AF">
        <w:t>împărțite în număr de</w:t>
      </w:r>
      <w:r w:rsidR="009069E7">
        <w:t xml:space="preserve"> câte</w:t>
      </w:r>
      <w:r w:rsidR="00CD41AF">
        <w:t xml:space="preserve"> 6 fie</w:t>
      </w:r>
      <w:r w:rsidR="009069E7">
        <w:t>cărei regiuni</w:t>
      </w:r>
      <w:r w:rsidR="00CD41AF">
        <w:t xml:space="preserve"> din cele 5 </w:t>
      </w:r>
      <w:r w:rsidR="009069E7">
        <w:t xml:space="preserve">existente pe un meniu-hartă, </w:t>
      </w:r>
      <w:r w:rsidR="00CD41AF">
        <w:t>derivate din regiunile istorice ale României.</w:t>
      </w:r>
      <w:r w:rsidR="009069E7">
        <w:t xml:space="preserve"> </w:t>
      </w:r>
      <w:r w:rsidR="00CD41AF">
        <w:t xml:space="preserve">Un </w:t>
      </w:r>
      <w:proofErr w:type="spellStart"/>
      <w:r w:rsidR="00CD41AF">
        <w:t>flow</w:t>
      </w:r>
      <w:proofErr w:type="spellEnd"/>
      <w:r w:rsidR="00CD41AF">
        <w:t xml:space="preserve"> de bază al jocului ar putea fi descris astfel</w:t>
      </w:r>
      <w:r w:rsidR="00CD41AF">
        <w:rPr>
          <w:lang w:val="en-US"/>
        </w:rPr>
        <w:t>:</w:t>
      </w:r>
    </w:p>
    <w:p w14:paraId="4A84AC63" w14:textId="6B2F81A3" w:rsidR="005E10D9" w:rsidRPr="00E404E6" w:rsidRDefault="002E2003" w:rsidP="005E10D9">
      <w:pPr>
        <w:pStyle w:val="ListParagraph"/>
        <w:numPr>
          <w:ilvl w:val="0"/>
          <w:numId w:val="6"/>
        </w:numPr>
      </w:pPr>
      <w:r>
        <w:rPr>
          <w:noProof/>
        </w:rPr>
        <w:drawing>
          <wp:anchor distT="0" distB="0" distL="114300" distR="114300" simplePos="0" relativeHeight="251658240" behindDoc="0" locked="0" layoutInCell="1" allowOverlap="1" wp14:anchorId="18C815B2" wp14:editId="50CC5D42">
            <wp:simplePos x="0" y="0"/>
            <wp:positionH relativeFrom="margin">
              <wp:align>center</wp:align>
            </wp:positionH>
            <wp:positionV relativeFrom="paragraph">
              <wp:posOffset>447675</wp:posOffset>
            </wp:positionV>
            <wp:extent cx="3665220" cy="2364740"/>
            <wp:effectExtent l="0" t="0" r="0" b="0"/>
            <wp:wrapTopAndBottom/>
            <wp:docPr id="180761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10159" name="Picture 180761015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65220" cy="2364740"/>
                    </a:xfrm>
                    <a:prstGeom prst="rect">
                      <a:avLst/>
                    </a:prstGeom>
                  </pic:spPr>
                </pic:pic>
              </a:graphicData>
            </a:graphic>
            <wp14:sizeRelH relativeFrom="page">
              <wp14:pctWidth>0</wp14:pctWidth>
            </wp14:sizeRelH>
            <wp14:sizeRelV relativeFrom="page">
              <wp14:pctHeight>0</wp14:pctHeight>
            </wp14:sizeRelV>
          </wp:anchor>
        </w:drawing>
      </w:r>
      <w:proofErr w:type="spellStart"/>
      <w:r w:rsidR="00CD41AF" w:rsidRPr="005E10D9">
        <w:rPr>
          <w:lang w:val="en-US"/>
        </w:rPr>
        <w:t>Utilizatorul</w:t>
      </w:r>
      <w:proofErr w:type="spellEnd"/>
      <w:r w:rsidR="00CD41AF" w:rsidRPr="005E10D9">
        <w:rPr>
          <w:lang w:val="en-US"/>
        </w:rPr>
        <w:t xml:space="preserve"> </w:t>
      </w:r>
      <w:proofErr w:type="spellStart"/>
      <w:r w:rsidR="00CD41AF" w:rsidRPr="005E10D9">
        <w:rPr>
          <w:lang w:val="en-US"/>
        </w:rPr>
        <w:t>intr</w:t>
      </w:r>
      <w:proofErr w:type="spellEnd"/>
      <w:r w:rsidR="00CD41AF">
        <w:t>ă în joc</w:t>
      </w:r>
      <w:r w:rsidR="009069E7">
        <w:t xml:space="preserve"> și</w:t>
      </w:r>
      <w:r w:rsidR="00CD41AF">
        <w:t xml:space="preserve"> este întâmpinat de un ecran principal cu 3 butoane</w:t>
      </w:r>
      <w:r w:rsidR="00CD41AF" w:rsidRPr="005E10D9">
        <w:rPr>
          <w:lang w:val="en-US"/>
        </w:rPr>
        <w:t>: “</w:t>
      </w:r>
      <w:r w:rsidR="009069E7">
        <w:rPr>
          <w:lang w:val="en-US"/>
        </w:rPr>
        <w:t>Start</w:t>
      </w:r>
      <w:r w:rsidR="00CD41AF" w:rsidRPr="005E10D9">
        <w:rPr>
          <w:lang w:val="en-US"/>
        </w:rPr>
        <w:t>”, “</w:t>
      </w:r>
      <w:proofErr w:type="spellStart"/>
      <w:r w:rsidR="00CD41AF" w:rsidRPr="005E10D9">
        <w:rPr>
          <w:lang w:val="en-US"/>
        </w:rPr>
        <w:t>Statistici</w:t>
      </w:r>
      <w:proofErr w:type="spellEnd"/>
      <w:r w:rsidR="00CD41AF" w:rsidRPr="005E10D9">
        <w:rPr>
          <w:lang w:val="en-US"/>
        </w:rPr>
        <w:t>”</w:t>
      </w:r>
      <w:r w:rsidR="00CD41AF">
        <w:t xml:space="preserve"> și </w:t>
      </w:r>
      <w:r w:rsidR="00CD41AF" w:rsidRPr="005E10D9">
        <w:rPr>
          <w:lang w:val="en-US"/>
        </w:rPr>
        <w:t>“</w:t>
      </w:r>
      <w:proofErr w:type="spellStart"/>
      <w:r w:rsidR="00CD41AF" w:rsidRPr="005E10D9">
        <w:rPr>
          <w:lang w:val="en-US"/>
        </w:rPr>
        <w:t>Cosmetice</w:t>
      </w:r>
      <w:proofErr w:type="spellEnd"/>
      <w:r w:rsidR="00CD41AF" w:rsidRPr="005E10D9">
        <w:rPr>
          <w:lang w:val="en-US"/>
        </w:rPr>
        <w:t xml:space="preserve">”. </w:t>
      </w:r>
    </w:p>
    <w:p w14:paraId="40968BA6" w14:textId="709354BC" w:rsidR="00E404E6" w:rsidRPr="005E10D9" w:rsidRDefault="00E404E6" w:rsidP="00E404E6">
      <w:pPr>
        <w:pStyle w:val="ListParagraph"/>
      </w:pPr>
    </w:p>
    <w:p w14:paraId="444601C8" w14:textId="1BDA183E" w:rsidR="00CD41AF" w:rsidRPr="00E404E6" w:rsidRDefault="00CD41AF" w:rsidP="005E10D9">
      <w:pPr>
        <w:pStyle w:val="ListParagraph"/>
        <w:numPr>
          <w:ilvl w:val="0"/>
          <w:numId w:val="6"/>
        </w:numPr>
      </w:pPr>
      <w:r w:rsidRPr="005E10D9">
        <w:rPr>
          <w:lang w:val="en-US"/>
        </w:rPr>
        <w:t xml:space="preserve">La </w:t>
      </w:r>
      <w:proofErr w:type="spellStart"/>
      <w:r w:rsidRPr="005E10D9">
        <w:rPr>
          <w:lang w:val="en-US"/>
        </w:rPr>
        <w:t>apăsarea</w:t>
      </w:r>
      <w:proofErr w:type="spellEnd"/>
      <w:r w:rsidRPr="005E10D9">
        <w:rPr>
          <w:lang w:val="en-US"/>
        </w:rPr>
        <w:t xml:space="preserve"> </w:t>
      </w:r>
      <w:proofErr w:type="spellStart"/>
      <w:r w:rsidRPr="005E10D9">
        <w:rPr>
          <w:lang w:val="en-US"/>
        </w:rPr>
        <w:t>primului</w:t>
      </w:r>
      <w:proofErr w:type="spellEnd"/>
      <w:r w:rsidRPr="005E10D9">
        <w:rPr>
          <w:lang w:val="en-US"/>
        </w:rPr>
        <w:t xml:space="preserve"> </w:t>
      </w:r>
      <w:proofErr w:type="spellStart"/>
      <w:r w:rsidRPr="005E10D9">
        <w:rPr>
          <w:lang w:val="en-US"/>
        </w:rPr>
        <w:t>buton</w:t>
      </w:r>
      <w:proofErr w:type="spellEnd"/>
      <w:r w:rsidRPr="005E10D9">
        <w:rPr>
          <w:lang w:val="en-US"/>
        </w:rPr>
        <w:t xml:space="preserve">, </w:t>
      </w:r>
      <w:proofErr w:type="spellStart"/>
      <w:r w:rsidR="005E10D9" w:rsidRPr="005E10D9">
        <w:rPr>
          <w:lang w:val="en-US"/>
        </w:rPr>
        <w:t>va</w:t>
      </w:r>
      <w:proofErr w:type="spellEnd"/>
      <w:r w:rsidR="005E10D9" w:rsidRPr="005E10D9">
        <w:rPr>
          <w:lang w:val="en-US"/>
        </w:rPr>
        <w:t xml:space="preserve"> </w:t>
      </w:r>
      <w:proofErr w:type="spellStart"/>
      <w:r w:rsidR="005E10D9" w:rsidRPr="005E10D9">
        <w:rPr>
          <w:lang w:val="en-US"/>
        </w:rPr>
        <w:t>rula</w:t>
      </w:r>
      <w:proofErr w:type="spellEnd"/>
      <w:r w:rsidR="005E10D9" w:rsidRPr="005E10D9">
        <w:rPr>
          <w:lang w:val="en-US"/>
        </w:rPr>
        <w:t xml:space="preserve"> </w:t>
      </w:r>
      <w:proofErr w:type="spellStart"/>
      <w:r w:rsidR="005E10D9" w:rsidRPr="005E10D9">
        <w:rPr>
          <w:lang w:val="en-US"/>
        </w:rPr>
        <w:t>animația</w:t>
      </w:r>
      <w:proofErr w:type="spellEnd"/>
      <w:r w:rsidR="005E10D9" w:rsidRPr="005E10D9">
        <w:rPr>
          <w:lang w:val="en-US"/>
        </w:rPr>
        <w:t xml:space="preserve"> de </w:t>
      </w:r>
      <w:proofErr w:type="spellStart"/>
      <w:r w:rsidR="005E10D9" w:rsidRPr="005E10D9">
        <w:rPr>
          <w:lang w:val="en-US"/>
        </w:rPr>
        <w:t>tranziție</w:t>
      </w:r>
      <w:proofErr w:type="spellEnd"/>
      <w:r w:rsidR="005E10D9" w:rsidRPr="005E10D9">
        <w:rPr>
          <w:lang w:val="en-US"/>
        </w:rPr>
        <w:t xml:space="preserve"> cu </w:t>
      </w:r>
      <w:proofErr w:type="spellStart"/>
      <w:r w:rsidR="005E10D9" w:rsidRPr="005E10D9">
        <w:rPr>
          <w:lang w:val="en-US"/>
        </w:rPr>
        <w:t>norișori</w:t>
      </w:r>
      <w:proofErr w:type="spellEnd"/>
      <w:r w:rsidR="005E10D9" w:rsidRPr="005E10D9">
        <w:rPr>
          <w:lang w:val="en-US"/>
        </w:rPr>
        <w:t xml:space="preserve"> </w:t>
      </w:r>
      <w:proofErr w:type="spellStart"/>
      <w:r w:rsidR="005E10D9" w:rsidRPr="005E10D9">
        <w:rPr>
          <w:lang w:val="en-US"/>
        </w:rPr>
        <w:t>și</w:t>
      </w:r>
      <w:proofErr w:type="spellEnd"/>
      <w:r w:rsidR="005E10D9" w:rsidRPr="005E10D9">
        <w:rPr>
          <w:lang w:val="en-US"/>
        </w:rPr>
        <w:t xml:space="preserve"> </w:t>
      </w:r>
      <w:proofErr w:type="spellStart"/>
      <w:r w:rsidR="005E10D9" w:rsidRPr="005E10D9">
        <w:rPr>
          <w:lang w:val="en-US"/>
        </w:rPr>
        <w:t>va</w:t>
      </w:r>
      <w:proofErr w:type="spellEnd"/>
      <w:r w:rsidR="005E10D9" w:rsidRPr="005E10D9">
        <w:rPr>
          <w:lang w:val="en-US"/>
        </w:rPr>
        <w:t xml:space="preserve"> fi </w:t>
      </w:r>
      <w:proofErr w:type="spellStart"/>
      <w:r w:rsidR="005E10D9" w:rsidRPr="005E10D9">
        <w:rPr>
          <w:lang w:val="en-US"/>
        </w:rPr>
        <w:t>trimis</w:t>
      </w:r>
      <w:proofErr w:type="spellEnd"/>
      <w:r w:rsidR="005E10D9" w:rsidRPr="005E10D9">
        <w:rPr>
          <w:lang w:val="en-US"/>
        </w:rPr>
        <w:t xml:space="preserve"> </w:t>
      </w:r>
      <w:proofErr w:type="spellStart"/>
      <w:r w:rsidR="005E10D9" w:rsidRPr="005E10D9">
        <w:rPr>
          <w:lang w:val="en-US"/>
        </w:rPr>
        <w:t>în</w:t>
      </w:r>
      <w:proofErr w:type="spellEnd"/>
      <w:r w:rsidR="005E10D9" w:rsidRPr="005E10D9">
        <w:rPr>
          <w:lang w:val="en-US"/>
        </w:rPr>
        <w:t xml:space="preserve"> </w:t>
      </w:r>
      <w:proofErr w:type="spellStart"/>
      <w:r w:rsidR="005E10D9" w:rsidRPr="005E10D9">
        <w:rPr>
          <w:lang w:val="en-US"/>
        </w:rPr>
        <w:t>ecranul</w:t>
      </w:r>
      <w:proofErr w:type="spellEnd"/>
      <w:r w:rsidR="005E10D9" w:rsidRPr="005E10D9">
        <w:rPr>
          <w:lang w:val="en-US"/>
        </w:rPr>
        <w:t xml:space="preserve"> principal al </w:t>
      </w:r>
      <w:proofErr w:type="spellStart"/>
      <w:r w:rsidR="005E10D9" w:rsidRPr="005E10D9">
        <w:rPr>
          <w:lang w:val="en-US"/>
        </w:rPr>
        <w:t>jocului</w:t>
      </w:r>
      <w:proofErr w:type="spellEnd"/>
      <w:r w:rsidR="005E10D9" w:rsidRPr="005E10D9">
        <w:rPr>
          <w:lang w:val="en-US"/>
        </w:rPr>
        <w:t xml:space="preserve"> cu </w:t>
      </w:r>
      <w:proofErr w:type="spellStart"/>
      <w:r w:rsidR="005E10D9" w:rsidRPr="005E10D9">
        <w:rPr>
          <w:lang w:val="en-US"/>
        </w:rPr>
        <w:t>harta</w:t>
      </w:r>
      <w:proofErr w:type="spellEnd"/>
      <w:r w:rsidR="005E10D9" w:rsidRPr="005E10D9">
        <w:rPr>
          <w:lang w:val="en-US"/>
        </w:rPr>
        <w:t xml:space="preserve"> </w:t>
      </w:r>
      <w:proofErr w:type="spellStart"/>
      <w:r w:rsidR="005E10D9" w:rsidRPr="005E10D9">
        <w:rPr>
          <w:lang w:val="en-US"/>
        </w:rPr>
        <w:t>României</w:t>
      </w:r>
      <w:proofErr w:type="spellEnd"/>
      <w:r w:rsidR="005E10D9" w:rsidRPr="005E10D9">
        <w:rPr>
          <w:lang w:val="en-US"/>
        </w:rPr>
        <w:t xml:space="preserve"> </w:t>
      </w:r>
      <w:proofErr w:type="spellStart"/>
      <w:r w:rsidR="005E10D9" w:rsidRPr="005E10D9">
        <w:rPr>
          <w:lang w:val="en-US"/>
        </w:rPr>
        <w:t>împărțită</w:t>
      </w:r>
      <w:proofErr w:type="spellEnd"/>
      <w:r w:rsidR="005E10D9" w:rsidRPr="005E10D9">
        <w:rPr>
          <w:lang w:val="en-US"/>
        </w:rPr>
        <w:t xml:space="preserve"> </w:t>
      </w:r>
      <w:proofErr w:type="spellStart"/>
      <w:r w:rsidR="005E10D9" w:rsidRPr="005E10D9">
        <w:rPr>
          <w:lang w:val="en-US"/>
        </w:rPr>
        <w:t>în</w:t>
      </w:r>
      <w:proofErr w:type="spellEnd"/>
      <w:r w:rsidR="005E10D9" w:rsidRPr="005E10D9">
        <w:rPr>
          <w:lang w:val="en-US"/>
        </w:rPr>
        <w:t xml:space="preserve"> </w:t>
      </w:r>
      <w:r w:rsidR="005E10D9">
        <w:rPr>
          <w:lang w:val="en-US"/>
        </w:rPr>
        <w:t xml:space="preserve">5 </w:t>
      </w:r>
      <w:proofErr w:type="spellStart"/>
      <w:r w:rsidR="005E10D9">
        <w:rPr>
          <w:lang w:val="en-US"/>
        </w:rPr>
        <w:t>regiuni</w:t>
      </w:r>
      <w:proofErr w:type="spellEnd"/>
      <w:r w:rsidR="005E10D9">
        <w:rPr>
          <w:lang w:val="en-US"/>
        </w:rPr>
        <w:t xml:space="preserve">: </w:t>
      </w:r>
      <w:proofErr w:type="spellStart"/>
      <w:r w:rsidR="005E10D9">
        <w:rPr>
          <w:lang w:val="en-US"/>
        </w:rPr>
        <w:t>Transilvania</w:t>
      </w:r>
      <w:proofErr w:type="spellEnd"/>
      <w:r w:rsidR="005E10D9">
        <w:rPr>
          <w:lang w:val="en-US"/>
        </w:rPr>
        <w:t xml:space="preserve">, Moldova, Dobrogea, </w:t>
      </w:r>
      <w:r w:rsidR="005E10D9">
        <w:t>Țara Românească și Banat.</w:t>
      </w:r>
      <w:r w:rsidR="00E404E6">
        <w:t xml:space="preserve"> Se poate reveni la punctul 1 prin apăsarea butonului </w:t>
      </w:r>
      <w:r w:rsidR="00E404E6">
        <w:rPr>
          <w:lang w:val="en-US"/>
        </w:rPr>
        <w:t>“</w:t>
      </w:r>
      <w:r w:rsidR="009069E7">
        <w:rPr>
          <w:lang w:val="en-US"/>
        </w:rPr>
        <w:t xml:space="preserve">&lt; </w:t>
      </w:r>
      <w:proofErr w:type="spellStart"/>
      <w:r w:rsidR="009069E7">
        <w:rPr>
          <w:lang w:val="en-US"/>
        </w:rPr>
        <w:t>Meniu</w:t>
      </w:r>
      <w:proofErr w:type="spellEnd"/>
      <w:r w:rsidR="00E404E6">
        <w:rPr>
          <w:lang w:val="en-US"/>
        </w:rPr>
        <w:t>”.</w:t>
      </w:r>
    </w:p>
    <w:p w14:paraId="20CD96C5" w14:textId="159244E6" w:rsidR="00E404E6" w:rsidRDefault="002E2003" w:rsidP="001A2FF6">
      <w:pPr>
        <w:pStyle w:val="ListParagraph"/>
      </w:pPr>
      <w:r>
        <w:rPr>
          <w:noProof/>
        </w:rPr>
        <w:lastRenderedPageBreak/>
        <w:drawing>
          <wp:anchor distT="0" distB="0" distL="114300" distR="114300" simplePos="0" relativeHeight="251659264" behindDoc="0" locked="0" layoutInCell="1" allowOverlap="1" wp14:anchorId="24355B22" wp14:editId="05049BB0">
            <wp:simplePos x="0" y="0"/>
            <wp:positionH relativeFrom="margin">
              <wp:align>center</wp:align>
            </wp:positionH>
            <wp:positionV relativeFrom="paragraph">
              <wp:posOffset>0</wp:posOffset>
            </wp:positionV>
            <wp:extent cx="4309053" cy="2767869"/>
            <wp:effectExtent l="0" t="0" r="0" b="0"/>
            <wp:wrapTopAndBottom/>
            <wp:docPr id="1671537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37100" name="Picture 16715371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09053" cy="2767869"/>
                    </a:xfrm>
                    <a:prstGeom prst="rect">
                      <a:avLst/>
                    </a:prstGeom>
                  </pic:spPr>
                </pic:pic>
              </a:graphicData>
            </a:graphic>
            <wp14:sizeRelH relativeFrom="page">
              <wp14:pctWidth>0</wp14:pctWidth>
            </wp14:sizeRelH>
            <wp14:sizeRelV relativeFrom="page">
              <wp14:pctHeight>0</wp14:pctHeight>
            </wp14:sizeRelV>
          </wp:anchor>
        </w:drawing>
      </w:r>
    </w:p>
    <w:p w14:paraId="25D60475" w14:textId="203BEBE1" w:rsidR="005E10D9" w:rsidRDefault="001A2FF6" w:rsidP="005E10D9">
      <w:pPr>
        <w:pStyle w:val="ListParagraph"/>
        <w:numPr>
          <w:ilvl w:val="0"/>
          <w:numId w:val="6"/>
        </w:numPr>
      </w:pPr>
      <w:r>
        <w:rPr>
          <w:noProof/>
        </w:rPr>
        <w:drawing>
          <wp:anchor distT="0" distB="0" distL="114300" distR="114300" simplePos="0" relativeHeight="251660288" behindDoc="0" locked="0" layoutInCell="1" allowOverlap="1" wp14:anchorId="5EC5B6F3" wp14:editId="28278258">
            <wp:simplePos x="0" y="0"/>
            <wp:positionH relativeFrom="margin">
              <wp:align>center</wp:align>
            </wp:positionH>
            <wp:positionV relativeFrom="paragraph">
              <wp:posOffset>776605</wp:posOffset>
            </wp:positionV>
            <wp:extent cx="4444911" cy="2866390"/>
            <wp:effectExtent l="0" t="0" r="0" b="0"/>
            <wp:wrapTopAndBottom/>
            <wp:docPr id="1306341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41675" name="Picture 13063416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44911" cy="2866390"/>
                    </a:xfrm>
                    <a:prstGeom prst="rect">
                      <a:avLst/>
                    </a:prstGeom>
                  </pic:spPr>
                </pic:pic>
              </a:graphicData>
            </a:graphic>
            <wp14:sizeRelH relativeFrom="page">
              <wp14:pctWidth>0</wp14:pctWidth>
            </wp14:sizeRelH>
            <wp14:sizeRelV relativeFrom="page">
              <wp14:pctHeight>0</wp14:pctHeight>
            </wp14:sizeRelV>
          </wp:anchor>
        </w:drawing>
      </w:r>
      <w:r w:rsidR="005E10D9">
        <w:t xml:space="preserve">La </w:t>
      </w:r>
      <w:proofErr w:type="spellStart"/>
      <w:r w:rsidR="005E10D9">
        <w:t>tap-ul</w:t>
      </w:r>
      <w:proofErr w:type="spellEnd"/>
      <w:r w:rsidR="005E10D9">
        <w:t xml:space="preserve"> pe o regiune va fi direcționat spre ecranul de </w:t>
      </w:r>
      <w:proofErr w:type="spellStart"/>
      <w:r w:rsidR="005E10D9">
        <w:t>quizz</w:t>
      </w:r>
      <w:proofErr w:type="spellEnd"/>
      <w:r w:rsidR="005E10D9">
        <w:t>-uri (6 pentru fiecare regiune</w:t>
      </w:r>
      <w:r w:rsidR="00E404E6">
        <w:t>, dispuse astfel</w:t>
      </w:r>
      <w:r w:rsidR="00E404E6">
        <w:rPr>
          <w:lang w:val="en-US"/>
        </w:rPr>
        <w:t xml:space="preserve">: </w:t>
      </w:r>
      <w:r w:rsidR="00E404E6">
        <w:t>primele 2 sunt ușoare, urmate de 2 medii, precedate de ultimele 2, care sunt grele</w:t>
      </w:r>
      <w:r w:rsidR="005E10D9">
        <w:t>).</w:t>
      </w:r>
      <w:r w:rsidR="00E404E6">
        <w:t xml:space="preserve"> Se poate reveni la pasul 2 prin</w:t>
      </w:r>
      <w:r w:rsidR="009069E7">
        <w:t xml:space="preserve"> </w:t>
      </w:r>
      <w:r w:rsidR="00E404E6">
        <w:t xml:space="preserve">apăsarea butonului de </w:t>
      </w:r>
      <w:r w:rsidR="00E404E6">
        <w:rPr>
          <w:lang w:val="en-US"/>
        </w:rPr>
        <w:t>“</w:t>
      </w:r>
      <w:r w:rsidR="00E404E6">
        <w:t>înapoi</w:t>
      </w:r>
      <w:r w:rsidR="00E404E6">
        <w:rPr>
          <w:lang w:val="en-US"/>
        </w:rPr>
        <w:t>”</w:t>
      </w:r>
      <w:r w:rsidR="00E404E6">
        <w:t xml:space="preserve"> cu săgeată albă pe fundal roșu.</w:t>
      </w:r>
    </w:p>
    <w:p w14:paraId="59A809E7" w14:textId="04DFA565" w:rsidR="00E404E6" w:rsidRDefault="00E404E6" w:rsidP="00E404E6">
      <w:pPr>
        <w:pStyle w:val="ListParagraph"/>
      </w:pPr>
    </w:p>
    <w:p w14:paraId="0D85A4A6" w14:textId="2B8D6A44" w:rsidR="001A2FF6" w:rsidRDefault="005E10D9" w:rsidP="001A2FF6">
      <w:pPr>
        <w:pStyle w:val="ListParagraph"/>
        <w:numPr>
          <w:ilvl w:val="0"/>
          <w:numId w:val="6"/>
        </w:numPr>
      </w:pPr>
      <w:r>
        <w:t xml:space="preserve">La </w:t>
      </w:r>
      <w:proofErr w:type="spellStart"/>
      <w:r>
        <w:t>tap-ul</w:t>
      </w:r>
      <w:proofErr w:type="spellEnd"/>
      <w:r>
        <w:t xml:space="preserve"> pe iconița unuia din </w:t>
      </w:r>
      <w:proofErr w:type="spellStart"/>
      <w:r>
        <w:t>quiz</w:t>
      </w:r>
      <w:proofErr w:type="spellEnd"/>
      <w:r>
        <w:t xml:space="preserve">-urile deblocate se va face tranziția către ecranele cu întrebări (3 grilă și 2 </w:t>
      </w:r>
      <w:r w:rsidR="009069E7">
        <w:t xml:space="preserve">cu </w:t>
      </w:r>
      <w:r>
        <w:t>răspuns liber) și se pornește temporizatorul setat la 5,7 respectiv 10 minute</w:t>
      </w:r>
      <w:r w:rsidR="009069E7">
        <w:t>,</w:t>
      </w:r>
      <w:r>
        <w:t xml:space="preserve"> în funcție de c</w:t>
      </w:r>
      <w:r w:rsidR="009069E7">
        <w:t>â</w:t>
      </w:r>
      <w:r>
        <w:t xml:space="preserve">t de dificil este </w:t>
      </w:r>
      <w:proofErr w:type="spellStart"/>
      <w:r>
        <w:t>quiz-ul</w:t>
      </w:r>
      <w:proofErr w:type="spellEnd"/>
      <w:r>
        <w:t xml:space="preserve"> (ușor, mediu, respectiv greu).</w:t>
      </w:r>
    </w:p>
    <w:p w14:paraId="5B0A3C16" w14:textId="77777777" w:rsidR="001A2FF6" w:rsidRDefault="001A2FF6" w:rsidP="001A2FF6">
      <w:pPr>
        <w:pStyle w:val="ListParagraph"/>
      </w:pPr>
    </w:p>
    <w:p w14:paraId="3B78312F" w14:textId="0FFD8FE3" w:rsidR="001A2FF6" w:rsidRDefault="001A2FF6" w:rsidP="001A2FF6">
      <w:r>
        <w:rPr>
          <w:noProof/>
        </w:rPr>
        <w:lastRenderedPageBreak/>
        <w:drawing>
          <wp:anchor distT="0" distB="0" distL="114300" distR="114300" simplePos="0" relativeHeight="251662336" behindDoc="0" locked="0" layoutInCell="1" allowOverlap="1" wp14:anchorId="09FF735F" wp14:editId="52F1FA98">
            <wp:simplePos x="0" y="0"/>
            <wp:positionH relativeFrom="margin">
              <wp:align>center</wp:align>
            </wp:positionH>
            <wp:positionV relativeFrom="paragraph">
              <wp:posOffset>2301240</wp:posOffset>
            </wp:positionV>
            <wp:extent cx="4480560" cy="2375920"/>
            <wp:effectExtent l="0" t="0" r="0" b="5715"/>
            <wp:wrapTopAndBottom/>
            <wp:docPr id="21331993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99389" name="Picture 213319938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80560" cy="23759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445FA045" wp14:editId="267789E6">
            <wp:simplePos x="0" y="0"/>
            <wp:positionH relativeFrom="margin">
              <wp:align>center</wp:align>
            </wp:positionH>
            <wp:positionV relativeFrom="paragraph">
              <wp:posOffset>19050</wp:posOffset>
            </wp:positionV>
            <wp:extent cx="4518660" cy="2345690"/>
            <wp:effectExtent l="0" t="0" r="0" b="0"/>
            <wp:wrapTopAndBottom/>
            <wp:docPr id="752744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44156" name="Picture 75274415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18660" cy="2345690"/>
                    </a:xfrm>
                    <a:prstGeom prst="rect">
                      <a:avLst/>
                    </a:prstGeom>
                  </pic:spPr>
                </pic:pic>
              </a:graphicData>
            </a:graphic>
            <wp14:sizeRelH relativeFrom="page">
              <wp14:pctWidth>0</wp14:pctWidth>
            </wp14:sizeRelH>
            <wp14:sizeRelV relativeFrom="page">
              <wp14:pctHeight>0</wp14:pctHeight>
            </wp14:sizeRelV>
          </wp:anchor>
        </w:drawing>
      </w:r>
    </w:p>
    <w:p w14:paraId="36A58BD3" w14:textId="16BD5755" w:rsidR="005E10D9" w:rsidRDefault="001A2FF6" w:rsidP="005E10D9">
      <w:pPr>
        <w:pStyle w:val="ListParagraph"/>
        <w:numPr>
          <w:ilvl w:val="0"/>
          <w:numId w:val="6"/>
        </w:numPr>
      </w:pPr>
      <w:r>
        <w:rPr>
          <w:noProof/>
        </w:rPr>
        <w:drawing>
          <wp:anchor distT="0" distB="0" distL="114300" distR="114300" simplePos="0" relativeHeight="251664384" behindDoc="0" locked="0" layoutInCell="1" allowOverlap="1" wp14:anchorId="147BAFE2" wp14:editId="2459DCC7">
            <wp:simplePos x="0" y="0"/>
            <wp:positionH relativeFrom="column">
              <wp:posOffset>-466090</wp:posOffset>
            </wp:positionH>
            <wp:positionV relativeFrom="paragraph">
              <wp:posOffset>392430</wp:posOffset>
            </wp:positionV>
            <wp:extent cx="3335655" cy="1768475"/>
            <wp:effectExtent l="0" t="0" r="0" b="3175"/>
            <wp:wrapTopAndBottom/>
            <wp:docPr id="21416578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57838" name="Picture 214165783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35655" cy="1768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65B92C20" wp14:editId="26E7C413">
            <wp:simplePos x="0" y="0"/>
            <wp:positionH relativeFrom="column">
              <wp:posOffset>2890792</wp:posOffset>
            </wp:positionH>
            <wp:positionV relativeFrom="paragraph">
              <wp:posOffset>401955</wp:posOffset>
            </wp:positionV>
            <wp:extent cx="3312160" cy="1760855"/>
            <wp:effectExtent l="0" t="0" r="2540" b="0"/>
            <wp:wrapTopAndBottom/>
            <wp:docPr id="18362821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82140" name="Picture 18362821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12160" cy="1760855"/>
                    </a:xfrm>
                    <a:prstGeom prst="rect">
                      <a:avLst/>
                    </a:prstGeom>
                  </pic:spPr>
                </pic:pic>
              </a:graphicData>
            </a:graphic>
            <wp14:sizeRelH relativeFrom="page">
              <wp14:pctWidth>0</wp14:pctWidth>
            </wp14:sizeRelH>
            <wp14:sizeRelV relativeFrom="page">
              <wp14:pctHeight>0</wp14:pctHeight>
            </wp14:sizeRelV>
          </wp:anchor>
        </w:drawing>
      </w:r>
      <w:r w:rsidR="005E10D9">
        <w:t xml:space="preserve">La rezolvarea fiecărei întrebări, jucătorul primește un mesaj de feedback, iar la finalizarea întrebărilor se oprește cronometrul și începe joculețul de la finalul </w:t>
      </w:r>
      <w:proofErr w:type="spellStart"/>
      <w:r w:rsidR="005E10D9">
        <w:t>quiz</w:t>
      </w:r>
      <w:r w:rsidR="00CB3055">
        <w:t>z</w:t>
      </w:r>
      <w:proofErr w:type="spellEnd"/>
      <w:r w:rsidR="00CB3055">
        <w:t>-</w:t>
      </w:r>
      <w:r w:rsidR="005E10D9">
        <w:t>ului</w:t>
      </w:r>
      <w:r w:rsidR="00E404E6">
        <w:t>.</w:t>
      </w:r>
    </w:p>
    <w:p w14:paraId="3172F3C1" w14:textId="5568C6DE" w:rsidR="00E404E6" w:rsidRDefault="00E404E6" w:rsidP="00E404E6">
      <w:pPr>
        <w:pStyle w:val="ListParagraph"/>
      </w:pPr>
    </w:p>
    <w:p w14:paraId="28F4DD61" w14:textId="1859598D" w:rsidR="00E404E6" w:rsidRPr="00CD41AF" w:rsidRDefault="005E10D9" w:rsidP="001A2FF6">
      <w:pPr>
        <w:pStyle w:val="ListParagraph"/>
        <w:numPr>
          <w:ilvl w:val="0"/>
          <w:numId w:val="6"/>
        </w:numPr>
      </w:pPr>
      <w:r>
        <w:t>Jucătorul poate finaliza jocul prin completarea joculețului</w:t>
      </w:r>
      <w:r w:rsidR="00CB3055">
        <w:t xml:space="preserve"> (</w:t>
      </w:r>
      <w:r w:rsidR="00E404E6">
        <w:t>revenind la punctul 4</w:t>
      </w:r>
      <w:r w:rsidR="00CB3055">
        <w:t>)</w:t>
      </w:r>
      <w:r w:rsidR="00E404E6">
        <w:t xml:space="preserve"> </w:t>
      </w:r>
      <w:r>
        <w:t xml:space="preserve">pentru a debloca următorul </w:t>
      </w:r>
      <w:proofErr w:type="spellStart"/>
      <w:r>
        <w:t>quizz</w:t>
      </w:r>
      <w:proofErr w:type="spellEnd"/>
      <w:r>
        <w:t xml:space="preserve"> și pentru a primi un număr de 60, 120, respectiv 180 de credite</w:t>
      </w:r>
      <w:r w:rsidR="00E404E6">
        <w:t xml:space="preserve"> (in funcție de dificultatea </w:t>
      </w:r>
      <w:proofErr w:type="spellStart"/>
      <w:r w:rsidR="00E404E6">
        <w:t>quizz</w:t>
      </w:r>
      <w:proofErr w:type="spellEnd"/>
      <w:r w:rsidR="00E404E6">
        <w:t>-ului)</w:t>
      </w:r>
      <w:r w:rsidR="00CB3055">
        <w:t>,</w:t>
      </w:r>
      <w:r w:rsidR="00E404E6">
        <w:t xml:space="preserve"> folosite la obținerea de noi companioni. De asemenea, pe </w:t>
      </w:r>
      <w:r w:rsidR="00E404E6">
        <w:lastRenderedPageBreak/>
        <w:t xml:space="preserve">tot parcursul </w:t>
      </w:r>
      <w:proofErr w:type="spellStart"/>
      <w:r w:rsidR="00E404E6">
        <w:t>quizz</w:t>
      </w:r>
      <w:proofErr w:type="spellEnd"/>
      <w:r w:rsidR="00E404E6">
        <w:t xml:space="preserve">-ului, jucătorul poate să revină la punctul 4 prin apăsarea butonului de </w:t>
      </w:r>
      <w:r w:rsidR="001A2FF6">
        <w:rPr>
          <w:noProof/>
        </w:rPr>
        <w:drawing>
          <wp:anchor distT="0" distB="0" distL="114300" distR="114300" simplePos="0" relativeHeight="251666432" behindDoc="0" locked="0" layoutInCell="1" allowOverlap="1" wp14:anchorId="7B24BEF3" wp14:editId="5B856104">
            <wp:simplePos x="0" y="0"/>
            <wp:positionH relativeFrom="margin">
              <wp:align>center</wp:align>
            </wp:positionH>
            <wp:positionV relativeFrom="paragraph">
              <wp:posOffset>377190</wp:posOffset>
            </wp:positionV>
            <wp:extent cx="4604385" cy="2975610"/>
            <wp:effectExtent l="0" t="0" r="5715" b="0"/>
            <wp:wrapTopAndBottom/>
            <wp:docPr id="2025026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26173" name="Picture 202502617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04385" cy="2975610"/>
                    </a:xfrm>
                    <a:prstGeom prst="rect">
                      <a:avLst/>
                    </a:prstGeom>
                  </pic:spPr>
                </pic:pic>
              </a:graphicData>
            </a:graphic>
            <wp14:sizeRelH relativeFrom="page">
              <wp14:pctWidth>0</wp14:pctWidth>
            </wp14:sizeRelH>
            <wp14:sizeRelV relativeFrom="page">
              <wp14:pctHeight>0</wp14:pctHeight>
            </wp14:sizeRelV>
          </wp:anchor>
        </w:drawing>
      </w:r>
      <w:r w:rsidR="00E404E6">
        <w:rPr>
          <w:lang w:val="en-US"/>
        </w:rPr>
        <w:t>“</w:t>
      </w:r>
      <w:r w:rsidR="00E404E6">
        <w:t>înapoi</w:t>
      </w:r>
      <w:r w:rsidR="00E404E6">
        <w:rPr>
          <w:lang w:val="en-US"/>
        </w:rPr>
        <w:t>”</w:t>
      </w:r>
      <w:r w:rsidR="00E404E6">
        <w:t xml:space="preserve"> cu săgeată albă pe fundal roșu.</w:t>
      </w:r>
    </w:p>
    <w:p w14:paraId="346973E9" w14:textId="1CD0E7C2" w:rsidR="00263A1D" w:rsidRPr="000317A5" w:rsidRDefault="003B775B" w:rsidP="009D12FD">
      <w:pPr>
        <w:pStyle w:val="Heading1"/>
        <w:numPr>
          <w:ilvl w:val="0"/>
          <w:numId w:val="2"/>
        </w:numPr>
        <w:rPr>
          <w:color w:val="000000" w:themeColor="text1"/>
        </w:rPr>
      </w:pPr>
      <w:bookmarkStart w:id="3" w:name="_Toc214534448"/>
      <w:r w:rsidRPr="000317A5">
        <w:rPr>
          <w:color w:val="000000" w:themeColor="text1"/>
        </w:rPr>
        <w:t>Accesibilitate</w:t>
      </w:r>
      <w:bookmarkEnd w:id="3"/>
    </w:p>
    <w:p w14:paraId="052886C3" w14:textId="4D38F11A" w:rsidR="009D12FD" w:rsidRPr="000317A5" w:rsidRDefault="009D12FD" w:rsidP="00347660">
      <w:pPr>
        <w:ind w:firstLine="360"/>
        <w:jc w:val="both"/>
        <w:rPr>
          <w:rFonts w:eastAsiaTheme="majorEastAsia" w:cstheme="minorHAnsi"/>
          <w:bCs/>
          <w:color w:val="000000" w:themeColor="text1"/>
        </w:rPr>
      </w:pPr>
      <w:r w:rsidRPr="000317A5">
        <w:rPr>
          <w:rFonts w:eastAsiaTheme="majorEastAsia" w:cstheme="minorHAnsi"/>
          <w:bCs/>
          <w:color w:val="000000" w:themeColor="text1"/>
        </w:rPr>
        <w:t>Aplicația a fost concepută având în vedere principiile de bază ale accesibilității, astfel încât să poată fi utilizată de un număr cât mai mare de elevi. Interfața este colorată, intuitivă și prietenoasă, fiind adaptată nivelului de înțelegere al copiilor de clasa a IV-a, ceea ce facilitează navigarea și utilizarea aplicației fără dificultăți majore.</w:t>
      </w:r>
    </w:p>
    <w:p w14:paraId="263A2EA8" w14:textId="2ED4337D" w:rsidR="009D12FD" w:rsidRPr="000317A5" w:rsidRDefault="009D12FD" w:rsidP="00347660">
      <w:pPr>
        <w:ind w:firstLine="360"/>
        <w:jc w:val="both"/>
        <w:rPr>
          <w:rFonts w:eastAsiaTheme="majorEastAsia" w:cstheme="minorHAnsi"/>
          <w:bCs/>
          <w:color w:val="000000" w:themeColor="text1"/>
        </w:rPr>
      </w:pPr>
      <w:r w:rsidRPr="000317A5">
        <w:rPr>
          <w:rFonts w:eastAsiaTheme="majorEastAsia" w:cstheme="minorHAnsi"/>
          <w:bCs/>
          <w:color w:val="000000" w:themeColor="text1"/>
        </w:rPr>
        <w:t>Pentru a sprijini elevii cu dificultăți de atenție sau de învățare, aplicația utilizează elemente vizuale clare, pictograme sugestive și un număr redus de pași pentru realizarea sarcinilor. Culorile sunt folosite pentru a evidenția informațiile importante și pentru a menține interesul utilizatorilor, fără a încărca excesiv ecranul.</w:t>
      </w:r>
    </w:p>
    <w:p w14:paraId="64BA9D60" w14:textId="2372250F" w:rsidR="009D12FD" w:rsidRPr="000317A5" w:rsidRDefault="009D12FD" w:rsidP="00347660">
      <w:pPr>
        <w:ind w:firstLine="360"/>
        <w:jc w:val="both"/>
        <w:rPr>
          <w:rFonts w:eastAsiaTheme="majorEastAsia" w:cstheme="minorHAnsi"/>
          <w:bCs/>
          <w:color w:val="000000" w:themeColor="text1"/>
        </w:rPr>
      </w:pPr>
      <w:r w:rsidRPr="000317A5">
        <w:rPr>
          <w:rFonts w:eastAsiaTheme="majorEastAsia" w:cstheme="minorHAnsi"/>
          <w:bCs/>
          <w:color w:val="000000" w:themeColor="text1"/>
        </w:rPr>
        <w:t>De asemenea, aplicația poate fi utilizată cu ușurință pe tabletele disponibile în școală, prin interacțiuni simple de tip atingere, fiind potrivită și pentru copiii cu abilități motorii limitate la nivel fin. Structura clară a jocului și feedback-</w:t>
      </w:r>
      <w:proofErr w:type="spellStart"/>
      <w:r w:rsidRPr="000317A5">
        <w:rPr>
          <w:rFonts w:eastAsiaTheme="majorEastAsia" w:cstheme="minorHAnsi"/>
          <w:bCs/>
          <w:color w:val="000000" w:themeColor="text1"/>
        </w:rPr>
        <w:t>ul</w:t>
      </w:r>
      <w:proofErr w:type="spellEnd"/>
      <w:r w:rsidRPr="000317A5">
        <w:rPr>
          <w:rFonts w:eastAsiaTheme="majorEastAsia" w:cstheme="minorHAnsi"/>
          <w:bCs/>
          <w:color w:val="000000" w:themeColor="text1"/>
        </w:rPr>
        <w:t xml:space="preserve"> vizual imediat contribuie la o experiență accesibilă și ușor de înțeles pentru toți elevii.</w:t>
      </w:r>
    </w:p>
    <w:p w14:paraId="2C249222" w14:textId="59C84541" w:rsidR="009D12FD" w:rsidRPr="000317A5" w:rsidRDefault="0070463B" w:rsidP="00347660">
      <w:pPr>
        <w:ind w:firstLine="360"/>
        <w:jc w:val="both"/>
        <w:rPr>
          <w:rFonts w:eastAsiaTheme="majorEastAsia" w:cstheme="minorHAnsi"/>
          <w:bCs/>
          <w:color w:val="000000" w:themeColor="text1"/>
        </w:rPr>
      </w:pPr>
      <w:r w:rsidRPr="000317A5">
        <w:rPr>
          <w:rFonts w:eastAsiaTheme="majorEastAsia" w:cstheme="minorHAnsi"/>
          <w:bCs/>
          <w:color w:val="000000" w:themeColor="text1"/>
        </w:rPr>
        <w:t>Prin urmare</w:t>
      </w:r>
      <w:r w:rsidR="009D12FD" w:rsidRPr="000317A5">
        <w:rPr>
          <w:rFonts w:eastAsiaTheme="majorEastAsia" w:cstheme="minorHAnsi"/>
          <w:bCs/>
          <w:color w:val="000000" w:themeColor="text1"/>
        </w:rPr>
        <w:t>, soluția propusă oferă un nivel de accesibilitate adecvat publicului țintă, punând accent pe simplitate, claritate și o experiență de utilizare adaptată copiilor.</w:t>
      </w:r>
    </w:p>
    <w:p w14:paraId="4C90874A" w14:textId="77777777" w:rsidR="0060373C" w:rsidRPr="000317A5" w:rsidRDefault="0060373C" w:rsidP="0060373C">
      <w:pPr>
        <w:pStyle w:val="Heading1"/>
        <w:numPr>
          <w:ilvl w:val="0"/>
          <w:numId w:val="2"/>
        </w:numPr>
        <w:rPr>
          <w:color w:val="000000" w:themeColor="text1"/>
        </w:rPr>
      </w:pPr>
      <w:bookmarkStart w:id="4" w:name="_Toc214534449"/>
      <w:r w:rsidRPr="000317A5">
        <w:rPr>
          <w:color w:val="000000" w:themeColor="text1"/>
        </w:rPr>
        <w:t>Evaluare prototip</w:t>
      </w:r>
      <w:bookmarkEnd w:id="4"/>
    </w:p>
    <w:p w14:paraId="3AF30727" w14:textId="6701FD99" w:rsidR="00387577" w:rsidRPr="000317A5" w:rsidRDefault="00387577" w:rsidP="00387577">
      <w:pPr>
        <w:ind w:firstLine="360"/>
      </w:pPr>
      <w:r w:rsidRPr="000317A5">
        <w:t xml:space="preserve">Feedbackul </w:t>
      </w:r>
      <w:r w:rsidR="00CB3055">
        <w:t xml:space="preserve">relativ la prototip </w:t>
      </w:r>
      <w:r w:rsidRPr="000317A5">
        <w:t>a fost unul</w:t>
      </w:r>
      <w:r w:rsidR="00CB3055">
        <w:t xml:space="preserve"> foarte</w:t>
      </w:r>
      <w:r w:rsidRPr="000317A5">
        <w:t xml:space="preserve"> pozitiv. Tematica abordată (întrebări atât de</w:t>
      </w:r>
      <w:r w:rsidR="00651323" w:rsidRPr="000317A5">
        <w:t>spre</w:t>
      </w:r>
      <w:r w:rsidRPr="000317A5">
        <w:t xml:space="preserve"> geografi</w:t>
      </w:r>
      <w:r w:rsidR="00651323" w:rsidRPr="000317A5">
        <w:t>a</w:t>
      </w:r>
      <w:r w:rsidRPr="000317A5">
        <w:t>, cât și de</w:t>
      </w:r>
      <w:r w:rsidR="00CB3055">
        <w:t>spre</w:t>
      </w:r>
      <w:r w:rsidRPr="000317A5">
        <w:t xml:space="preserve"> istori</w:t>
      </w:r>
      <w:r w:rsidR="00651323" w:rsidRPr="000317A5">
        <w:t>a României</w:t>
      </w:r>
      <w:r w:rsidRPr="000317A5">
        <w:t xml:space="preserve">) și modul de prezentare al informațiilor (interfața grafică, joculețele educative, întrebările de tip grilă în stil </w:t>
      </w:r>
      <w:proofErr w:type="spellStart"/>
      <w:r w:rsidRPr="000317A5">
        <w:t>Triviador</w:t>
      </w:r>
      <w:proofErr w:type="spellEnd"/>
      <w:r w:rsidR="00651323" w:rsidRPr="000317A5">
        <w:t xml:space="preserve"> și propozițiile cu răspuns liber</w:t>
      </w:r>
      <w:r w:rsidRPr="000317A5">
        <w:t>)</w:t>
      </w:r>
      <w:r w:rsidR="00651323" w:rsidRPr="000317A5">
        <w:t xml:space="preserve"> </w:t>
      </w:r>
      <w:r w:rsidR="00EB0DA4" w:rsidRPr="000317A5">
        <w:t>au fost primite cu entuziasm de către utilizatorii țintă.</w:t>
      </w:r>
    </w:p>
    <w:p w14:paraId="650BCCD4" w14:textId="526ACE64" w:rsidR="00EB0DA4" w:rsidRPr="000317A5" w:rsidRDefault="00EB0DA4" w:rsidP="00387577">
      <w:pPr>
        <w:ind w:firstLine="360"/>
      </w:pPr>
      <w:r w:rsidRPr="000317A5">
        <w:lastRenderedPageBreak/>
        <w:t>Copii au propus o mulțime de idei interesante și creative de a îmbunătăți spiritul ludic și educativ al aplicației, printre care se numără: sugestii de personaje companion, pe care le-ar prefera în catalogul de personaje al aplicației; sugestii referitoare la sistemul de recompense; sugestii valoroase referitoare la tipurile de joculețe educative introduse în program și multe alte idei folositoare pentru îmbunătățirea și finisare</w:t>
      </w:r>
      <w:r w:rsidR="00CB3055">
        <w:t>a</w:t>
      </w:r>
      <w:r w:rsidRPr="000317A5">
        <w:t xml:space="preserve"> prototipului.</w:t>
      </w:r>
    </w:p>
    <w:p w14:paraId="7E7DBDAB" w14:textId="78E123A3" w:rsidR="00EB0DA4" w:rsidRPr="000317A5" w:rsidRDefault="00EB0DA4" w:rsidP="00387577">
      <w:pPr>
        <w:ind w:firstLine="360"/>
      </w:pPr>
      <w:r w:rsidRPr="000317A5">
        <w:t>Astfel, prototipul a fost îmbunătățit prin adăugarea unor personaje actuale și relevante pentru utilizatorii țintă, prin simplificarea ș</w:t>
      </w:r>
      <w:r w:rsidR="007B3782" w:rsidRPr="000317A5">
        <w:t>i îmbunătățirea experienței utilizatorului, implementând o interfață mai intuitivă și mai ușor de parcurs, și prin rafinarea sistemului de temporizare și a sistemului de recompense, care la momentul prezentării nu erau</w:t>
      </w:r>
      <w:r w:rsidR="00CB3055">
        <w:t xml:space="preserve"> încă</w:t>
      </w:r>
      <w:r w:rsidR="007B3782" w:rsidRPr="000317A5">
        <w:t xml:space="preserve"> finalizate în totalitate.</w:t>
      </w:r>
    </w:p>
    <w:p w14:paraId="30EE15A1" w14:textId="0117F504" w:rsidR="0070463B" w:rsidRPr="000317A5" w:rsidRDefault="001E574B" w:rsidP="0070463B">
      <w:pPr>
        <w:pStyle w:val="Heading1"/>
        <w:numPr>
          <w:ilvl w:val="0"/>
          <w:numId w:val="2"/>
        </w:numPr>
        <w:rPr>
          <w:color w:val="000000" w:themeColor="text1"/>
        </w:rPr>
      </w:pPr>
      <w:bookmarkStart w:id="5" w:name="_Toc214534450"/>
      <w:r w:rsidRPr="000317A5">
        <w:rPr>
          <w:color w:val="000000" w:themeColor="text1"/>
        </w:rPr>
        <w:t>Fezabilitate</w:t>
      </w:r>
      <w:bookmarkEnd w:id="5"/>
    </w:p>
    <w:p w14:paraId="02247765" w14:textId="7A974A83" w:rsidR="0070463B" w:rsidRPr="000317A5" w:rsidRDefault="0070463B" w:rsidP="0070463B">
      <w:pPr>
        <w:ind w:firstLine="360"/>
      </w:pPr>
      <w:r w:rsidRPr="000317A5">
        <w:t>Implementarea soluției propuse este fezabilă din punct de vedere al resurselor necesare, deoarece jocul educațional este conceput pentru a rula pe tabletele deja disponibile în școală, fără a necesita echipamente suplimentare. Resursele principale implicate sunt cele de timp, cunoștințe de bază în dezvoltarea aplicațiilor și conținut educațional adaptat nivelului clasei a IV-a.</w:t>
      </w:r>
    </w:p>
    <w:p w14:paraId="7A61E56E" w14:textId="632AF716" w:rsidR="0070463B" w:rsidRPr="000317A5" w:rsidRDefault="0070463B" w:rsidP="0070463B">
      <w:pPr>
        <w:ind w:firstLine="360"/>
      </w:pPr>
      <w:r w:rsidRPr="000317A5">
        <w:t>În forma actuală, jocul conține un set limitat de întrebări statice, disponibile pentru o singură sesiune de joc, ceea ce reprezintă o limitare a soluției. Această restricție poate duce la scăderea interesului utilizatorilor în cazul utilizărilor repetate.</w:t>
      </w:r>
    </w:p>
    <w:p w14:paraId="0A9DF2C6" w14:textId="3ADF8CEF" w:rsidR="0070463B" w:rsidRPr="000317A5" w:rsidRDefault="0070463B" w:rsidP="0070463B">
      <w:pPr>
        <w:ind w:firstLine="360"/>
      </w:pPr>
      <w:r w:rsidRPr="000317A5">
        <w:t>Pentru depășirea acestor limitări, o direcție clară de dezvoltare este creșterea numărului de întrebări și organizarea acestora în categorii sau niveluri de dificultate. De asemenea, jocul poate fi extins prin adaptarea conținutului pentru alte țări, precum și prin traducerea aplicației în alte limbi, ceea ce ar permite utilizarea acesteia într-un context educațional mai larg.</w:t>
      </w:r>
    </w:p>
    <w:p w14:paraId="4EAC675A" w14:textId="11773421" w:rsidR="0070463B" w:rsidRPr="000317A5" w:rsidRDefault="0070463B" w:rsidP="0070463B">
      <w:pPr>
        <w:ind w:firstLine="360"/>
      </w:pPr>
      <w:r w:rsidRPr="000317A5">
        <w:t>Așadar, soluția este ușor de implementat și scalabilă, iar limitările actuale pot fi depășite prin extinderi viitoare care nu necesită resurse semnificativ mai mari, ci doar dezvoltare suplimentară de conținut și funcționalități.</w:t>
      </w:r>
    </w:p>
    <w:p w14:paraId="6F02B623" w14:textId="258572A6" w:rsidR="00347660" w:rsidRPr="000317A5" w:rsidRDefault="0060373C" w:rsidP="00347660">
      <w:pPr>
        <w:pStyle w:val="Heading1"/>
        <w:numPr>
          <w:ilvl w:val="0"/>
          <w:numId w:val="2"/>
        </w:numPr>
        <w:rPr>
          <w:color w:val="000000" w:themeColor="text1"/>
        </w:rPr>
      </w:pPr>
      <w:bookmarkStart w:id="6" w:name="_Toc214534451"/>
      <w:r w:rsidRPr="000317A5">
        <w:rPr>
          <w:color w:val="000000" w:themeColor="text1"/>
        </w:rPr>
        <w:t>Concluzii</w:t>
      </w:r>
      <w:bookmarkEnd w:id="6"/>
    </w:p>
    <w:p w14:paraId="1D094BAF" w14:textId="7E2F775F" w:rsidR="00347660" w:rsidRPr="000317A5" w:rsidRDefault="00347660" w:rsidP="00347660">
      <w:pPr>
        <w:ind w:firstLine="360"/>
      </w:pPr>
      <w:r w:rsidRPr="000317A5">
        <w:t>Soluția propusă prin realizarea jocului educațional pentru elevii de clasa a IV-a aduce multiple beneficii procesului de învățare, contribuind la transformarea acestuia într-o activitate mai atractivă, interactivă și adaptată nevoilor actuale ale elevilor. Utilizarea tabletelor în mediul școlar, împreună cu elemente de tip joc, facilitează înțelegerea și consolidarea cunoștințelor din domeniile istoriei și geografiei, stimulând interesul și motivația elevilor.</w:t>
      </w:r>
    </w:p>
    <w:p w14:paraId="5DDAB715" w14:textId="1768917A" w:rsidR="00347660" w:rsidRPr="000317A5" w:rsidRDefault="00347660" w:rsidP="00347660">
      <w:pPr>
        <w:ind w:firstLine="360"/>
      </w:pPr>
      <w:r w:rsidRPr="000317A5">
        <w:t>Un aspect pozitiv important al proiectului este adaptarea conținutului la nivelul de vârstă și de cunoștințe al utilizatorilor țintă, precum și integrarea cerințelor educaționale din programa școlară. De asemenea, proiectul a contribuit la dezvoltarea abilităților de lucru în echipă, analiză a cerințelor utilizatorilor și proiectare a unei soluții centrate pe utilizator.</w:t>
      </w:r>
    </w:p>
    <w:p w14:paraId="0412CE75" w14:textId="6353BB6B" w:rsidR="00347660" w:rsidRPr="000317A5" w:rsidRDefault="00347660" w:rsidP="00347660">
      <w:pPr>
        <w:ind w:firstLine="360"/>
      </w:pPr>
      <w:r w:rsidRPr="000317A5">
        <w:lastRenderedPageBreak/>
        <w:t>Ca direcții viitoare de dezvoltare, aplicația ar putea fi extinsă prin adăugarea de noi niveluri de dificultate, diversificarea tipurilor de întrebări, introducerea unui sistem de feedback personalizat sau monitorizarea progresului elevilor pe termen lung. De asemenea, jocul ar putea fi adaptat și pentru alte clase sau discipline.</w:t>
      </w:r>
    </w:p>
    <w:p w14:paraId="18782139" w14:textId="16055189" w:rsidR="00347660" w:rsidRPr="000317A5" w:rsidRDefault="00347660" w:rsidP="00347660">
      <w:pPr>
        <w:ind w:firstLine="360"/>
      </w:pPr>
      <w:r w:rsidRPr="000317A5">
        <w:t>Principalele lecții învățate în urma realizării acestui proiect includ importanța înțelegerii utilizatorilor țintă, a testării soluției într-un mediu real de utilizare și a adaptării continue a funcționalităților în funcție de feedback-</w:t>
      </w:r>
      <w:proofErr w:type="spellStart"/>
      <w:r w:rsidRPr="000317A5">
        <w:t>ul</w:t>
      </w:r>
      <w:proofErr w:type="spellEnd"/>
      <w:r w:rsidRPr="000317A5">
        <w:t xml:space="preserve"> primit. În ceea ce privește îmbunătățirea experienței de participare la acest tip de proiect, ar fi utilă alocarea unui timp mai mare pentru testare și validare, precum și implicarea utilizatorilor finali încă din etapele incipiente de dezvoltare.</w:t>
      </w:r>
    </w:p>
    <w:p w14:paraId="6B690EE2" w14:textId="60301D53" w:rsidR="001C43A9" w:rsidRPr="000317A5" w:rsidRDefault="001C43A9" w:rsidP="001C43A9">
      <w:pPr>
        <w:pStyle w:val="Heading1"/>
        <w:numPr>
          <w:ilvl w:val="0"/>
          <w:numId w:val="2"/>
        </w:numPr>
        <w:rPr>
          <w:color w:val="000000" w:themeColor="text1"/>
        </w:rPr>
      </w:pPr>
      <w:bookmarkStart w:id="7" w:name="_Toc214534452"/>
      <w:proofErr w:type="spellStart"/>
      <w:r w:rsidRPr="000317A5">
        <w:rPr>
          <w:color w:val="000000" w:themeColor="text1"/>
        </w:rPr>
        <w:t>Dezvoltari</w:t>
      </w:r>
      <w:proofErr w:type="spellEnd"/>
      <w:r w:rsidRPr="000317A5">
        <w:rPr>
          <w:color w:val="000000" w:themeColor="text1"/>
        </w:rPr>
        <w:t xml:space="preserve"> ulterioare</w:t>
      </w:r>
      <w:bookmarkEnd w:id="7"/>
    </w:p>
    <w:p w14:paraId="10399A60" w14:textId="11C29CCE" w:rsidR="00607B40" w:rsidRPr="000317A5" w:rsidRDefault="00607B40" w:rsidP="00607B40">
      <w:pPr>
        <w:ind w:firstLine="360"/>
      </w:pPr>
      <w:r w:rsidRPr="000317A5">
        <w:t>Aplicația propusă oferă multiple posibilități de extindere și îmbunătățire, având potențialul de a deveni o platformă educațională mai complexă. O direcție importantă de dezvoltare este implementarea unei arhitecturi de tip client–server, care ar permite utilizarea aplicației în rețea și interacțiunea simultană între mai mulți elevi.</w:t>
      </w:r>
    </w:p>
    <w:p w14:paraId="2312D704" w14:textId="5D067736" w:rsidR="00607B40" w:rsidRPr="000317A5" w:rsidRDefault="00607B40" w:rsidP="00607B40">
      <w:pPr>
        <w:ind w:firstLine="360"/>
      </w:pPr>
      <w:r w:rsidRPr="000317A5">
        <w:t xml:space="preserve">Prin introducerea unor jocuri </w:t>
      </w:r>
      <w:proofErr w:type="spellStart"/>
      <w:r w:rsidRPr="000317A5">
        <w:t>colaborative</w:t>
      </w:r>
      <w:proofErr w:type="spellEnd"/>
      <w:r w:rsidRPr="000317A5">
        <w:t>, elevii ar putea lucra împreună pentru rezolvarea sarcinilor, trimițând și primind invitații de joc. Acest tip de activitate ar contribui la dezvoltarea abilităților de cooperare, comunicare și lucru în echipă, elemente esențiale în procesul educațional.</w:t>
      </w:r>
    </w:p>
    <w:p w14:paraId="46D82458" w14:textId="6BBBB51E" w:rsidR="00607B40" w:rsidRPr="000317A5" w:rsidRDefault="00607B40" w:rsidP="00607B40">
      <w:pPr>
        <w:ind w:firstLine="360"/>
      </w:pPr>
      <w:r w:rsidRPr="000317A5">
        <w:t xml:space="preserve">De asemenea, aplicația este ușor scalabilă, putând fi extinsă către alte tipuri de jocuri interactive sau </w:t>
      </w:r>
      <w:proofErr w:type="spellStart"/>
      <w:r w:rsidRPr="000317A5">
        <w:t>quiz</w:t>
      </w:r>
      <w:proofErr w:type="spellEnd"/>
      <w:r w:rsidRPr="000317A5">
        <w:t>-uri și adaptată pentru diferite discipline sau niveluri de învățământ. Diversificarea conținutului ar sprijini învățarea activă, ar consolida cunoștințele și ar menține interesul elevilor pe termen lung.</w:t>
      </w:r>
    </w:p>
    <w:p w14:paraId="41374AF0" w14:textId="49A0C31A" w:rsidR="00607B40" w:rsidRPr="000317A5" w:rsidRDefault="00607B40" w:rsidP="00607B40">
      <w:pPr>
        <w:ind w:firstLine="360"/>
      </w:pPr>
      <w:r w:rsidRPr="000317A5">
        <w:t>Prin aceste dezvoltări, aplicația ar aduce beneficii educaționale suplimentare, precum creșterea motivației pentru învățare, încurajarea participării active și facilitarea învățării prin colaborare, contribuind astfel la un proces educațional modern și eficient.</w:t>
      </w:r>
    </w:p>
    <w:p w14:paraId="7E3AB6EE" w14:textId="3906D3B9" w:rsidR="002E66AA" w:rsidRPr="000317A5" w:rsidRDefault="001C43A9" w:rsidP="00C36003">
      <w:pPr>
        <w:pStyle w:val="Heading1"/>
        <w:numPr>
          <w:ilvl w:val="0"/>
          <w:numId w:val="2"/>
        </w:numPr>
        <w:rPr>
          <w:color w:val="000000" w:themeColor="text1"/>
        </w:rPr>
      </w:pPr>
      <w:bookmarkStart w:id="8" w:name="_Toc214534453"/>
      <w:proofErr w:type="spellStart"/>
      <w:r w:rsidRPr="000317A5">
        <w:rPr>
          <w:color w:val="000000" w:themeColor="text1"/>
        </w:rPr>
        <w:t>Reflectii</w:t>
      </w:r>
      <w:proofErr w:type="spellEnd"/>
      <w:r w:rsidRPr="000317A5">
        <w:rPr>
          <w:color w:val="000000" w:themeColor="text1"/>
        </w:rPr>
        <w:t xml:space="preserve"> asupra </w:t>
      </w:r>
      <w:proofErr w:type="spellStart"/>
      <w:r w:rsidRPr="000317A5">
        <w:rPr>
          <w:color w:val="000000" w:themeColor="text1"/>
        </w:rPr>
        <w:t>experientei</w:t>
      </w:r>
      <w:proofErr w:type="spellEnd"/>
      <w:r w:rsidRPr="000317A5">
        <w:rPr>
          <w:color w:val="000000" w:themeColor="text1"/>
        </w:rPr>
        <w:t xml:space="preserve"> de participare la </w:t>
      </w:r>
      <w:proofErr w:type="spellStart"/>
      <w:r w:rsidRPr="000317A5">
        <w:rPr>
          <w:color w:val="000000" w:themeColor="text1"/>
        </w:rPr>
        <w:t>activitatile</w:t>
      </w:r>
      <w:proofErr w:type="spellEnd"/>
      <w:r w:rsidRPr="000317A5">
        <w:rPr>
          <w:color w:val="000000" w:themeColor="text1"/>
        </w:rPr>
        <w:t xml:space="preserve"> legate de cursul HCI</w:t>
      </w:r>
      <w:bookmarkEnd w:id="8"/>
    </w:p>
    <w:p w14:paraId="0E57C511" w14:textId="1A398CF7" w:rsidR="002E66AA" w:rsidRPr="000317A5" w:rsidRDefault="002E66AA" w:rsidP="00A923C8">
      <w:pPr>
        <w:ind w:firstLine="360"/>
        <w:rPr>
          <w:rFonts w:eastAsiaTheme="majorEastAsia" w:cstheme="minorHAnsi"/>
          <w:bCs/>
          <w:color w:val="000000" w:themeColor="text1"/>
        </w:rPr>
      </w:pPr>
      <w:r w:rsidRPr="000317A5">
        <w:rPr>
          <w:rFonts w:eastAsiaTheme="majorEastAsia" w:cstheme="minorHAnsi"/>
          <w:bCs/>
          <w:color w:val="000000" w:themeColor="text1"/>
        </w:rPr>
        <w:t>Participarea la activitățile desfășurate în cadrul acestui curs a reprezentat pentru echipa noastră o experiență educativă și practică, care a contribuit la aprofundarea cunoștințelor teoretice și la dezvoltarea abilităților de lucru în echipă. Realizarea acestui proiect ne-a oferit oportunitatea de a aplica în mod concret conceptele prezentate la curs, într-un context real și bine definit.</w:t>
      </w:r>
    </w:p>
    <w:p w14:paraId="3B5C1FC0" w14:textId="669C7FEB" w:rsidR="002E66AA" w:rsidRPr="000317A5" w:rsidRDefault="002E66AA" w:rsidP="00A923C8">
      <w:pPr>
        <w:ind w:firstLine="360"/>
        <w:rPr>
          <w:rFonts w:eastAsiaTheme="majorEastAsia" w:cstheme="minorHAnsi"/>
          <w:bCs/>
          <w:color w:val="000000" w:themeColor="text1"/>
        </w:rPr>
      </w:pPr>
      <w:r w:rsidRPr="000317A5">
        <w:rPr>
          <w:rFonts w:eastAsiaTheme="majorEastAsia" w:cstheme="minorHAnsi"/>
          <w:bCs/>
          <w:color w:val="000000" w:themeColor="text1"/>
        </w:rPr>
        <w:t>Pe parcursul activităților, am învățat cât de importantă este colaborarea eficientă, comunicarea clară și împărțirea responsabilităților în cadrul unei echipe. Analiza utilizatorilor țintă, identificarea cerințelor și dezvoltarea soluției propuse au evidențiat necesitatea unei abordări structurate și centrate pe utilizator.</w:t>
      </w:r>
    </w:p>
    <w:p w14:paraId="62CF1229" w14:textId="46386367" w:rsidR="002E66AA" w:rsidRPr="000317A5" w:rsidRDefault="002E66AA" w:rsidP="00A923C8">
      <w:pPr>
        <w:ind w:firstLine="360"/>
        <w:rPr>
          <w:rFonts w:eastAsiaTheme="majorEastAsia" w:cstheme="minorHAnsi"/>
          <w:bCs/>
          <w:color w:val="000000" w:themeColor="text1"/>
        </w:rPr>
      </w:pPr>
      <w:r w:rsidRPr="000317A5">
        <w:rPr>
          <w:rFonts w:eastAsiaTheme="majorEastAsia" w:cstheme="minorHAnsi"/>
          <w:bCs/>
          <w:color w:val="000000" w:themeColor="text1"/>
        </w:rPr>
        <w:lastRenderedPageBreak/>
        <w:t>Un alt aspect valoros al experienței a fost integrarea feedback-ului primit pe parcursul proiectului, care ne-a ajutat să îmbunătățim soluția și să înțelegem mai bine importanța testării și adaptării continue. De asemenea, proiectul ne-a permis să ne dezvoltăm abilități precum gândirea critică, organizarea activităților și luarea deciziilor în grup.</w:t>
      </w:r>
    </w:p>
    <w:p w14:paraId="3CF89240" w14:textId="77777777" w:rsidR="002E66AA" w:rsidRPr="000317A5" w:rsidRDefault="002E66AA" w:rsidP="00A923C8">
      <w:pPr>
        <w:ind w:firstLine="360"/>
        <w:rPr>
          <w:rFonts w:eastAsiaTheme="majorEastAsia" w:cstheme="minorHAnsi"/>
          <w:bCs/>
          <w:color w:val="000000" w:themeColor="text1"/>
        </w:rPr>
      </w:pPr>
      <w:r w:rsidRPr="000317A5">
        <w:rPr>
          <w:rFonts w:eastAsiaTheme="majorEastAsia" w:cstheme="minorHAnsi"/>
          <w:bCs/>
          <w:color w:val="000000" w:themeColor="text1"/>
        </w:rPr>
        <w:t>În concluzie, considerăm că participarea la acest curs și realizarea proiectului de echipă au reprezentat o experiență pozitivă, care ne-a ajutat să dobândim competențe utile și o perspectivă practică asupra dezvoltării unui produs educațional.</w:t>
      </w:r>
    </w:p>
    <w:p w14:paraId="5ABA9C39" w14:textId="2769E40D" w:rsidR="00C36003" w:rsidRDefault="00C36003" w:rsidP="00C36003">
      <w:pPr>
        <w:rPr>
          <w:rFonts w:eastAsiaTheme="majorEastAsia" w:cstheme="minorHAnsi"/>
          <w:bCs/>
          <w:color w:val="000000" w:themeColor="text1"/>
        </w:rPr>
      </w:pPr>
    </w:p>
    <w:p w14:paraId="5D0348D4" w14:textId="77777777" w:rsidR="001A2FF6" w:rsidRDefault="001A2FF6" w:rsidP="00C36003">
      <w:pPr>
        <w:rPr>
          <w:rFonts w:eastAsiaTheme="majorEastAsia" w:cstheme="minorHAnsi"/>
          <w:bCs/>
          <w:color w:val="000000" w:themeColor="text1"/>
        </w:rPr>
      </w:pPr>
    </w:p>
    <w:p w14:paraId="4797F9F4" w14:textId="77777777" w:rsidR="001A2FF6" w:rsidRDefault="001A2FF6" w:rsidP="00C36003">
      <w:pPr>
        <w:rPr>
          <w:rFonts w:eastAsiaTheme="majorEastAsia" w:cstheme="minorHAnsi"/>
          <w:bCs/>
          <w:color w:val="000000" w:themeColor="text1"/>
        </w:rPr>
      </w:pPr>
    </w:p>
    <w:p w14:paraId="494CE655" w14:textId="77777777" w:rsidR="001A2FF6" w:rsidRDefault="001A2FF6" w:rsidP="00C36003">
      <w:pPr>
        <w:rPr>
          <w:rFonts w:eastAsiaTheme="majorEastAsia" w:cstheme="minorHAnsi"/>
          <w:bCs/>
          <w:color w:val="000000" w:themeColor="text1"/>
        </w:rPr>
      </w:pPr>
    </w:p>
    <w:p w14:paraId="7E53C092" w14:textId="77777777" w:rsidR="001A2FF6" w:rsidRDefault="001A2FF6" w:rsidP="00C36003">
      <w:pPr>
        <w:rPr>
          <w:rFonts w:eastAsiaTheme="majorEastAsia" w:cstheme="minorHAnsi"/>
          <w:bCs/>
          <w:color w:val="000000" w:themeColor="text1"/>
        </w:rPr>
      </w:pPr>
    </w:p>
    <w:p w14:paraId="59C40666" w14:textId="77777777" w:rsidR="001A2FF6" w:rsidRDefault="001A2FF6" w:rsidP="00C36003">
      <w:pPr>
        <w:rPr>
          <w:rFonts w:eastAsiaTheme="majorEastAsia" w:cstheme="minorHAnsi"/>
          <w:bCs/>
          <w:color w:val="000000" w:themeColor="text1"/>
        </w:rPr>
      </w:pPr>
    </w:p>
    <w:p w14:paraId="034EE50C" w14:textId="77777777" w:rsidR="001A2FF6" w:rsidRDefault="001A2FF6" w:rsidP="00C36003">
      <w:pPr>
        <w:rPr>
          <w:rFonts w:eastAsiaTheme="majorEastAsia" w:cstheme="minorHAnsi"/>
          <w:bCs/>
          <w:color w:val="000000" w:themeColor="text1"/>
        </w:rPr>
      </w:pPr>
    </w:p>
    <w:p w14:paraId="45B1FC1D" w14:textId="77777777" w:rsidR="001A2FF6" w:rsidRPr="000317A5" w:rsidRDefault="001A2FF6" w:rsidP="00C36003">
      <w:pPr>
        <w:rPr>
          <w:rFonts w:eastAsiaTheme="majorEastAsia" w:cstheme="minorHAnsi"/>
          <w:bCs/>
          <w:color w:val="000000" w:themeColor="text1"/>
        </w:rPr>
      </w:pPr>
    </w:p>
    <w:p w14:paraId="44081065" w14:textId="77777777" w:rsidR="004261A1" w:rsidRPr="000317A5" w:rsidRDefault="00A947AF" w:rsidP="007D3E27">
      <w:pPr>
        <w:pStyle w:val="Heading1"/>
        <w:rPr>
          <w:color w:val="000000" w:themeColor="text1"/>
        </w:rPr>
      </w:pPr>
      <w:bookmarkStart w:id="9" w:name="_Toc214534454"/>
      <w:proofErr w:type="spellStart"/>
      <w:r w:rsidRPr="000317A5">
        <w:rPr>
          <w:color w:val="000000" w:themeColor="text1"/>
        </w:rPr>
        <w:t>Referin</w:t>
      </w:r>
      <w:r w:rsidRPr="000317A5">
        <w:rPr>
          <w:rFonts w:ascii="Calibri" w:hAnsi="Calibri"/>
          <w:color w:val="000000" w:themeColor="text1"/>
        </w:rPr>
        <w:t>ţ</w:t>
      </w:r>
      <w:r w:rsidR="004261A1" w:rsidRPr="000317A5">
        <w:rPr>
          <w:color w:val="000000" w:themeColor="text1"/>
        </w:rPr>
        <w:t>e</w:t>
      </w:r>
      <w:proofErr w:type="spellEnd"/>
      <w:r w:rsidR="004261A1" w:rsidRPr="000317A5">
        <w:rPr>
          <w:color w:val="000000" w:themeColor="text1"/>
        </w:rPr>
        <w:t xml:space="preserve"> bibliografice</w:t>
      </w:r>
      <w:bookmarkEnd w:id="9"/>
    </w:p>
    <w:p w14:paraId="18C26383" w14:textId="77777777" w:rsidR="005E68BC" w:rsidRPr="000317A5" w:rsidRDefault="005E68BC" w:rsidP="005E68BC"/>
    <w:p w14:paraId="0C986029" w14:textId="632F6576" w:rsidR="005E68BC" w:rsidRPr="000317A5" w:rsidRDefault="005E68BC">
      <w:pPr>
        <w:numPr>
          <w:ilvl w:val="0"/>
          <w:numId w:val="4"/>
        </w:numPr>
      </w:pPr>
      <w:r w:rsidRPr="000317A5">
        <w:t xml:space="preserve">Manual istorie: </w:t>
      </w:r>
      <w:hyperlink r:id="rId19" w:history="1">
        <w:r w:rsidRPr="000317A5">
          <w:rPr>
            <w:rStyle w:val="Hyperlink"/>
          </w:rPr>
          <w:t>https://manualedigitaleart.ro/biblioteca/art-istorie-4-2021</w:t>
        </w:r>
      </w:hyperlink>
      <w:r w:rsidRPr="000317A5">
        <w:t xml:space="preserve"> </w:t>
      </w:r>
    </w:p>
    <w:p w14:paraId="103DFCF2" w14:textId="502D504A" w:rsidR="005E68BC" w:rsidRPr="00D77001" w:rsidRDefault="005E68BC">
      <w:pPr>
        <w:numPr>
          <w:ilvl w:val="0"/>
          <w:numId w:val="4"/>
        </w:numPr>
        <w:rPr>
          <w:lang w:val="en-US"/>
        </w:rPr>
      </w:pPr>
      <w:r w:rsidRPr="000317A5">
        <w:t xml:space="preserve">Manual geografie: </w:t>
      </w:r>
      <w:hyperlink r:id="rId20" w:history="1">
        <w:r w:rsidRPr="000317A5">
          <w:rPr>
            <w:rStyle w:val="Hyperlink"/>
          </w:rPr>
          <w:t>https://manualedigitaleart.ro/biblioteca/art-geografie-4-2021</w:t>
        </w:r>
      </w:hyperlink>
      <w:r w:rsidRPr="000317A5">
        <w:t xml:space="preserve"> </w:t>
      </w:r>
    </w:p>
    <w:sectPr w:rsidR="005E68BC" w:rsidRPr="00D77001" w:rsidSect="007E74D1">
      <w:headerReference w:type="default" r:id="rId21"/>
      <w:footerReference w:type="default" r:id="rId22"/>
      <w:headerReference w:type="first" r:id="rId23"/>
      <w:footerReference w:type="first" r:id="rId24"/>
      <w:pgSz w:w="11906" w:h="16838"/>
      <w:pgMar w:top="1411" w:right="1411" w:bottom="1411" w:left="141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7E10FC" w14:textId="77777777" w:rsidR="00F37972" w:rsidRPr="000317A5" w:rsidRDefault="00F37972" w:rsidP="000F3071">
      <w:pPr>
        <w:spacing w:after="0" w:line="240" w:lineRule="auto"/>
      </w:pPr>
      <w:r w:rsidRPr="000317A5">
        <w:separator/>
      </w:r>
    </w:p>
  </w:endnote>
  <w:endnote w:type="continuationSeparator" w:id="0">
    <w:p w14:paraId="44948C47" w14:textId="77777777" w:rsidR="00F37972" w:rsidRPr="000317A5" w:rsidRDefault="00F37972" w:rsidP="000F3071">
      <w:pPr>
        <w:spacing w:after="0" w:line="240" w:lineRule="auto"/>
      </w:pPr>
      <w:r w:rsidRPr="000317A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0688145"/>
      <w:docPartObj>
        <w:docPartGallery w:val="Page Numbers (Bottom of Page)"/>
        <w:docPartUnique/>
      </w:docPartObj>
    </w:sdtPr>
    <w:sdtContent>
      <w:p w14:paraId="260E6213" w14:textId="77777777" w:rsidR="002361F3" w:rsidRPr="000317A5" w:rsidRDefault="002361F3">
        <w:pPr>
          <w:pStyle w:val="Footer"/>
          <w:jc w:val="center"/>
        </w:pPr>
        <w:r w:rsidRPr="000317A5">
          <w:fldChar w:fldCharType="begin"/>
        </w:r>
        <w:r w:rsidRPr="000317A5">
          <w:instrText xml:space="preserve"> PAGE   \* MERGEFORMAT </w:instrText>
        </w:r>
        <w:r w:rsidRPr="000317A5">
          <w:fldChar w:fldCharType="separate"/>
        </w:r>
        <w:r w:rsidR="003F1E5E" w:rsidRPr="000317A5">
          <w:t>5</w:t>
        </w:r>
        <w:r w:rsidRPr="000317A5">
          <w:fldChar w:fldCharType="end"/>
        </w:r>
      </w:p>
    </w:sdtContent>
  </w:sdt>
  <w:p w14:paraId="10D540D5" w14:textId="77777777" w:rsidR="000F3071" w:rsidRPr="000317A5" w:rsidRDefault="000F30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2A425" w14:textId="2771D1C5" w:rsidR="00C25A3D" w:rsidRPr="000317A5" w:rsidRDefault="005C6292" w:rsidP="00825ADB">
    <w:pPr>
      <w:pStyle w:val="Footer"/>
      <w:jc w:val="center"/>
    </w:pPr>
    <w:r w:rsidRPr="000317A5">
      <w:t>20</w:t>
    </w:r>
    <w:r w:rsidR="00E82AF1" w:rsidRPr="000317A5">
      <w:t>2</w:t>
    </w:r>
    <w:r w:rsidR="00761109" w:rsidRPr="000317A5">
      <w:t>5</w:t>
    </w:r>
    <w:r w:rsidRPr="000317A5">
      <w:t>-202</w:t>
    </w:r>
    <w:r w:rsidR="00761109" w:rsidRPr="000317A5">
      <w:t>6</w:t>
    </w:r>
  </w:p>
  <w:p w14:paraId="51BCBA98" w14:textId="77777777" w:rsidR="00E82AF1" w:rsidRPr="000317A5" w:rsidRDefault="00E82AF1" w:rsidP="00825AD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57F3F1" w14:textId="77777777" w:rsidR="00F37972" w:rsidRPr="000317A5" w:rsidRDefault="00F37972" w:rsidP="000F3071">
      <w:pPr>
        <w:spacing w:after="0" w:line="240" w:lineRule="auto"/>
      </w:pPr>
      <w:r w:rsidRPr="000317A5">
        <w:separator/>
      </w:r>
    </w:p>
  </w:footnote>
  <w:footnote w:type="continuationSeparator" w:id="0">
    <w:p w14:paraId="48A49ECB" w14:textId="77777777" w:rsidR="00F37972" w:rsidRPr="000317A5" w:rsidRDefault="00F37972" w:rsidP="000F3071">
      <w:pPr>
        <w:spacing w:after="0" w:line="240" w:lineRule="auto"/>
      </w:pPr>
      <w:r w:rsidRPr="000317A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38256" w14:textId="77777777" w:rsidR="00774639" w:rsidRPr="000317A5" w:rsidRDefault="00774639" w:rsidP="00774639">
    <w:pPr>
      <w:pStyle w:val="Header"/>
      <w:tabs>
        <w:tab w:val="left" w:pos="2580"/>
        <w:tab w:val="left" w:pos="2985"/>
      </w:tabs>
      <w:spacing w:after="120" w:line="276" w:lineRule="auto"/>
      <w:jc w:val="center"/>
      <w:rPr>
        <w:b/>
        <w:bCs/>
        <w:color w:val="1F497D" w:themeColor="text2"/>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2"/>
      <w:gridCol w:w="1992"/>
    </w:tblGrid>
    <w:tr w:rsidR="00C7750C" w:rsidRPr="000317A5" w14:paraId="17EC4080" w14:textId="77777777" w:rsidTr="007E74D1">
      <w:trPr>
        <w:trHeight w:val="426"/>
      </w:trPr>
      <w:sdt>
        <w:sdtPr>
          <w:rPr>
            <w:b/>
            <w:bCs/>
            <w:color w:val="1F497D" w:themeColor="text2"/>
            <w:sz w:val="28"/>
            <w:szCs w:val="28"/>
          </w:rPr>
          <w:id w:val="-588155836"/>
          <w:showingPlcHdr/>
          <w:picture/>
        </w:sdtPr>
        <w:sdtContent>
          <w:tc>
            <w:tcPr>
              <w:tcW w:w="8118" w:type="dxa"/>
            </w:tcPr>
            <w:p w14:paraId="210C0ADD" w14:textId="77777777" w:rsidR="00774639" w:rsidRPr="000317A5" w:rsidRDefault="00774639" w:rsidP="00536AD2">
              <w:pPr>
                <w:pStyle w:val="Header"/>
                <w:tabs>
                  <w:tab w:val="left" w:pos="2580"/>
                  <w:tab w:val="left" w:pos="2985"/>
                </w:tabs>
                <w:spacing w:after="120" w:line="276" w:lineRule="auto"/>
                <w:jc w:val="right"/>
                <w:rPr>
                  <w:b/>
                  <w:bCs/>
                  <w:color w:val="1F497D" w:themeColor="text2"/>
                  <w:sz w:val="28"/>
                  <w:szCs w:val="28"/>
                </w:rPr>
              </w:pPr>
              <w:r w:rsidRPr="000317A5">
                <w:rPr>
                  <w:b/>
                  <w:bCs/>
                  <w:noProof/>
                  <w:color w:val="1F497D" w:themeColor="text2"/>
                  <w:sz w:val="28"/>
                  <w:szCs w:val="28"/>
                </w:rPr>
                <w:drawing>
                  <wp:inline distT="0" distB="0" distL="0" distR="0" wp14:anchorId="2476FD7E" wp14:editId="737744CC">
                    <wp:extent cx="320040" cy="3200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320910" cy="320910"/>
                            </a:xfrm>
                            <a:prstGeom prst="rect">
                              <a:avLst/>
                            </a:prstGeom>
                            <a:noFill/>
                            <a:ln>
                              <a:noFill/>
                            </a:ln>
                          </pic:spPr>
                        </pic:pic>
                      </a:graphicData>
                    </a:graphic>
                  </wp:inline>
                </w:drawing>
              </w:r>
            </w:p>
          </w:tc>
        </w:sdtContent>
      </w:sdt>
      <w:sdt>
        <w:sdtPr>
          <w:rPr>
            <w:b/>
            <w:bCs/>
            <w:color w:val="1F497D" w:themeColor="text2"/>
            <w:sz w:val="28"/>
            <w:szCs w:val="28"/>
          </w:rPr>
          <w:id w:val="-2032026426"/>
          <w:text/>
        </w:sdtPr>
        <w:sdtContent>
          <w:tc>
            <w:tcPr>
              <w:tcW w:w="1170" w:type="dxa"/>
              <w:vAlign w:val="bottom"/>
            </w:tcPr>
            <w:p w14:paraId="66099028" w14:textId="19C4EF34" w:rsidR="00774639" w:rsidRPr="007E74D1" w:rsidRDefault="00DA577A" w:rsidP="005460D4">
              <w:pPr>
                <w:pStyle w:val="Header"/>
                <w:tabs>
                  <w:tab w:val="left" w:pos="2580"/>
                  <w:tab w:val="left" w:pos="2985"/>
                </w:tabs>
                <w:spacing w:after="120" w:line="276" w:lineRule="auto"/>
                <w:jc w:val="right"/>
                <w:rPr>
                  <w:b/>
                  <w:bCs/>
                  <w:color w:val="1F497D" w:themeColor="text2"/>
                  <w:sz w:val="28"/>
                  <w:szCs w:val="28"/>
                </w:rPr>
              </w:pPr>
              <w:proofErr w:type="spellStart"/>
              <w:r w:rsidRPr="007E74D1">
                <w:rPr>
                  <w:b/>
                  <w:bCs/>
                  <w:color w:val="1F497D" w:themeColor="text2"/>
                  <w:sz w:val="28"/>
                  <w:szCs w:val="28"/>
                </w:rPr>
                <w:t>AdventureNine</w:t>
              </w:r>
              <w:proofErr w:type="spellEnd"/>
            </w:p>
          </w:tc>
        </w:sdtContent>
      </w:sdt>
    </w:tr>
  </w:tbl>
  <w:p w14:paraId="5D732C8A" w14:textId="77777777" w:rsidR="000F3071" w:rsidRPr="000317A5" w:rsidRDefault="000F3071" w:rsidP="00536AD2">
    <w:pPr>
      <w:pStyle w:val="Header"/>
      <w:pBdr>
        <w:bottom w:val="single" w:sz="4" w:space="1" w:color="A5A5A5" w:themeColor="background1" w:themeShade="A5"/>
      </w:pBdr>
      <w:tabs>
        <w:tab w:val="left" w:pos="2580"/>
        <w:tab w:val="left" w:pos="2985"/>
      </w:tabs>
      <w:spacing w:after="120" w:line="276" w:lineRule="auto"/>
      <w:rPr>
        <w:color w:val="7F7F7F" w:themeColor="text1" w:themeTint="80"/>
      </w:rPr>
    </w:pPr>
  </w:p>
  <w:p w14:paraId="26809342" w14:textId="77777777" w:rsidR="000F3071" w:rsidRPr="000317A5" w:rsidRDefault="006E4CA1" w:rsidP="006E4CA1">
    <w:pPr>
      <w:pStyle w:val="Header"/>
      <w:tabs>
        <w:tab w:val="clear" w:pos="4536"/>
        <w:tab w:val="clear" w:pos="9072"/>
        <w:tab w:val="left" w:pos="1080"/>
      </w:tabs>
    </w:pPr>
    <w:r w:rsidRPr="000317A5">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FC4F71" w14:textId="77777777" w:rsidR="00C25A3D" w:rsidRPr="000317A5" w:rsidRDefault="00541B74" w:rsidP="00C25A3D">
    <w:pPr>
      <w:pStyle w:val="Header"/>
      <w:jc w:val="center"/>
      <w:rPr>
        <w:sz w:val="24"/>
      </w:rPr>
    </w:pPr>
    <w:r w:rsidRPr="000317A5">
      <w:rPr>
        <w:noProof/>
        <w:sz w:val="24"/>
      </w:rPr>
      <w:drawing>
        <wp:inline distT="0" distB="0" distL="0" distR="0" wp14:anchorId="6522150E" wp14:editId="678EA741">
          <wp:extent cx="4475480" cy="770255"/>
          <wp:effectExtent l="0" t="0" r="1270" b="0"/>
          <wp:docPr id="1" name="Picture 1" descr="Facultatea de Matematică şi Informatic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atea de Matematică şi Informatică"/>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75480" cy="77025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14745"/>
    <w:multiLevelType w:val="hybridMultilevel"/>
    <w:tmpl w:val="BA46C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D74249"/>
    <w:multiLevelType w:val="hybridMultilevel"/>
    <w:tmpl w:val="48A6547A"/>
    <w:lvl w:ilvl="0" w:tplc="0418000F">
      <w:start w:val="1"/>
      <w:numFmt w:val="decimal"/>
      <w:lvlText w:val="%1."/>
      <w:lvlJc w:val="left"/>
      <w:pPr>
        <w:ind w:left="720" w:hanging="360"/>
      </w:pPr>
      <w:rPr>
        <w:rFonts w:hint="default"/>
      </w:rPr>
    </w:lvl>
    <w:lvl w:ilvl="1" w:tplc="0418000F">
      <w:start w:val="1"/>
      <w:numFmt w:val="decimal"/>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09355C25"/>
    <w:multiLevelType w:val="hybridMultilevel"/>
    <w:tmpl w:val="24A65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61581D"/>
    <w:multiLevelType w:val="hybridMultilevel"/>
    <w:tmpl w:val="D486D604"/>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15:restartNumberingAfterBreak="0">
    <w:nsid w:val="1F041F40"/>
    <w:multiLevelType w:val="hybridMultilevel"/>
    <w:tmpl w:val="B20E3F4E"/>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15:restartNumberingAfterBreak="0">
    <w:nsid w:val="4C534791"/>
    <w:multiLevelType w:val="hybridMultilevel"/>
    <w:tmpl w:val="D12051FE"/>
    <w:lvl w:ilvl="0" w:tplc="0418000F">
      <w:start w:val="1"/>
      <w:numFmt w:val="decimal"/>
      <w:lvlText w:val="%1."/>
      <w:lvlJc w:val="left"/>
      <w:pPr>
        <w:ind w:left="720" w:hanging="360"/>
      </w:pPr>
      <w:rPr>
        <w:rFonts w:hint="default"/>
      </w:r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16cid:durableId="1171677265">
    <w:abstractNumId w:val="3"/>
  </w:num>
  <w:num w:numId="2" w16cid:durableId="948438147">
    <w:abstractNumId w:val="5"/>
  </w:num>
  <w:num w:numId="3" w16cid:durableId="1632781447">
    <w:abstractNumId w:val="1"/>
  </w:num>
  <w:num w:numId="4" w16cid:durableId="1278099813">
    <w:abstractNumId w:val="4"/>
  </w:num>
  <w:num w:numId="5" w16cid:durableId="1391225212">
    <w:abstractNumId w:val="2"/>
  </w:num>
  <w:num w:numId="6" w16cid:durableId="15557035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1FB6"/>
    <w:rsid w:val="000241E5"/>
    <w:rsid w:val="000317A5"/>
    <w:rsid w:val="00042076"/>
    <w:rsid w:val="00046A79"/>
    <w:rsid w:val="00051299"/>
    <w:rsid w:val="000755D9"/>
    <w:rsid w:val="000A56A0"/>
    <w:rsid w:val="000E6912"/>
    <w:rsid w:val="000F3071"/>
    <w:rsid w:val="000F49C2"/>
    <w:rsid w:val="00104F80"/>
    <w:rsid w:val="001125F3"/>
    <w:rsid w:val="00127342"/>
    <w:rsid w:val="0013055B"/>
    <w:rsid w:val="001639DA"/>
    <w:rsid w:val="0016601A"/>
    <w:rsid w:val="001724E0"/>
    <w:rsid w:val="00191CF5"/>
    <w:rsid w:val="001A2FF6"/>
    <w:rsid w:val="001C43A9"/>
    <w:rsid w:val="001D153E"/>
    <w:rsid w:val="001E574B"/>
    <w:rsid w:val="00216D67"/>
    <w:rsid w:val="00235B0B"/>
    <w:rsid w:val="002361F3"/>
    <w:rsid w:val="00243993"/>
    <w:rsid w:val="00252E24"/>
    <w:rsid w:val="002572A0"/>
    <w:rsid w:val="00263A1D"/>
    <w:rsid w:val="00294926"/>
    <w:rsid w:val="002A022B"/>
    <w:rsid w:val="002A384A"/>
    <w:rsid w:val="002D2681"/>
    <w:rsid w:val="002D79E2"/>
    <w:rsid w:val="002E2003"/>
    <w:rsid w:val="002E66AA"/>
    <w:rsid w:val="00300B1B"/>
    <w:rsid w:val="00321B97"/>
    <w:rsid w:val="00323896"/>
    <w:rsid w:val="00337FD0"/>
    <w:rsid w:val="00347660"/>
    <w:rsid w:val="00351CF1"/>
    <w:rsid w:val="003562F0"/>
    <w:rsid w:val="003858BD"/>
    <w:rsid w:val="00387577"/>
    <w:rsid w:val="003B1DF9"/>
    <w:rsid w:val="003B5514"/>
    <w:rsid w:val="003B775B"/>
    <w:rsid w:val="003D002F"/>
    <w:rsid w:val="003D17D9"/>
    <w:rsid w:val="003F1E5E"/>
    <w:rsid w:val="003F6D98"/>
    <w:rsid w:val="00405E78"/>
    <w:rsid w:val="004261A1"/>
    <w:rsid w:val="004530C4"/>
    <w:rsid w:val="00471640"/>
    <w:rsid w:val="00477092"/>
    <w:rsid w:val="0048281F"/>
    <w:rsid w:val="004C2BC1"/>
    <w:rsid w:val="004C686E"/>
    <w:rsid w:val="004D1B01"/>
    <w:rsid w:val="004D3DED"/>
    <w:rsid w:val="004E0142"/>
    <w:rsid w:val="004F45D1"/>
    <w:rsid w:val="00523093"/>
    <w:rsid w:val="00523CB3"/>
    <w:rsid w:val="00531992"/>
    <w:rsid w:val="005337A6"/>
    <w:rsid w:val="00534A49"/>
    <w:rsid w:val="00536AD2"/>
    <w:rsid w:val="00537DBA"/>
    <w:rsid w:val="00541B74"/>
    <w:rsid w:val="005441AA"/>
    <w:rsid w:val="005460D4"/>
    <w:rsid w:val="005722AA"/>
    <w:rsid w:val="00580DF6"/>
    <w:rsid w:val="00582EB4"/>
    <w:rsid w:val="005958B3"/>
    <w:rsid w:val="00597B23"/>
    <w:rsid w:val="005C6292"/>
    <w:rsid w:val="005D6D43"/>
    <w:rsid w:val="005E10D9"/>
    <w:rsid w:val="005E68BC"/>
    <w:rsid w:val="005F13A0"/>
    <w:rsid w:val="005F65B4"/>
    <w:rsid w:val="0060373C"/>
    <w:rsid w:val="00604B96"/>
    <w:rsid w:val="00606447"/>
    <w:rsid w:val="00607B40"/>
    <w:rsid w:val="00632531"/>
    <w:rsid w:val="0064174B"/>
    <w:rsid w:val="00651323"/>
    <w:rsid w:val="006576C4"/>
    <w:rsid w:val="00661DAE"/>
    <w:rsid w:val="00664E1B"/>
    <w:rsid w:val="00667B1B"/>
    <w:rsid w:val="006A0A8A"/>
    <w:rsid w:val="006A5B86"/>
    <w:rsid w:val="006E28E8"/>
    <w:rsid w:val="006E4CA1"/>
    <w:rsid w:val="006E5E09"/>
    <w:rsid w:val="007026C3"/>
    <w:rsid w:val="0070463B"/>
    <w:rsid w:val="00704E11"/>
    <w:rsid w:val="0072109F"/>
    <w:rsid w:val="007232C0"/>
    <w:rsid w:val="00756256"/>
    <w:rsid w:val="00761109"/>
    <w:rsid w:val="00774639"/>
    <w:rsid w:val="007764BA"/>
    <w:rsid w:val="00797743"/>
    <w:rsid w:val="007B3782"/>
    <w:rsid w:val="007B7FE8"/>
    <w:rsid w:val="007C7F24"/>
    <w:rsid w:val="007D3E27"/>
    <w:rsid w:val="007E25F6"/>
    <w:rsid w:val="007E522A"/>
    <w:rsid w:val="007E74D1"/>
    <w:rsid w:val="008010B7"/>
    <w:rsid w:val="0081560C"/>
    <w:rsid w:val="008244D2"/>
    <w:rsid w:val="00825ADB"/>
    <w:rsid w:val="00836606"/>
    <w:rsid w:val="0086798C"/>
    <w:rsid w:val="008835B7"/>
    <w:rsid w:val="008947EA"/>
    <w:rsid w:val="008A6562"/>
    <w:rsid w:val="008D1D98"/>
    <w:rsid w:val="008D481D"/>
    <w:rsid w:val="008D5244"/>
    <w:rsid w:val="008F29FC"/>
    <w:rsid w:val="00900CEA"/>
    <w:rsid w:val="009069E7"/>
    <w:rsid w:val="009101FA"/>
    <w:rsid w:val="00916BF0"/>
    <w:rsid w:val="00921657"/>
    <w:rsid w:val="00924021"/>
    <w:rsid w:val="00926FFE"/>
    <w:rsid w:val="00943FFE"/>
    <w:rsid w:val="009446BD"/>
    <w:rsid w:val="00946317"/>
    <w:rsid w:val="00963916"/>
    <w:rsid w:val="00966DD3"/>
    <w:rsid w:val="00991404"/>
    <w:rsid w:val="00991F8E"/>
    <w:rsid w:val="009A231A"/>
    <w:rsid w:val="009B1434"/>
    <w:rsid w:val="009B17B8"/>
    <w:rsid w:val="009C7690"/>
    <w:rsid w:val="009D12FD"/>
    <w:rsid w:val="009E5000"/>
    <w:rsid w:val="00A30F0E"/>
    <w:rsid w:val="00A322A0"/>
    <w:rsid w:val="00A40C91"/>
    <w:rsid w:val="00A428D7"/>
    <w:rsid w:val="00A57944"/>
    <w:rsid w:val="00A61CB0"/>
    <w:rsid w:val="00A81D1D"/>
    <w:rsid w:val="00A923C8"/>
    <w:rsid w:val="00A947AF"/>
    <w:rsid w:val="00AB0A86"/>
    <w:rsid w:val="00AC1B9E"/>
    <w:rsid w:val="00AD00FF"/>
    <w:rsid w:val="00AD233A"/>
    <w:rsid w:val="00B2032F"/>
    <w:rsid w:val="00B30B28"/>
    <w:rsid w:val="00B508E7"/>
    <w:rsid w:val="00BB714B"/>
    <w:rsid w:val="00BD7E9B"/>
    <w:rsid w:val="00BE1135"/>
    <w:rsid w:val="00BF483A"/>
    <w:rsid w:val="00C03029"/>
    <w:rsid w:val="00C11FB6"/>
    <w:rsid w:val="00C1515B"/>
    <w:rsid w:val="00C25327"/>
    <w:rsid w:val="00C25A3D"/>
    <w:rsid w:val="00C27A38"/>
    <w:rsid w:val="00C36003"/>
    <w:rsid w:val="00C54010"/>
    <w:rsid w:val="00C62B39"/>
    <w:rsid w:val="00C63B50"/>
    <w:rsid w:val="00C646DB"/>
    <w:rsid w:val="00C7750C"/>
    <w:rsid w:val="00C83D99"/>
    <w:rsid w:val="00C9648A"/>
    <w:rsid w:val="00CA3121"/>
    <w:rsid w:val="00CA7B01"/>
    <w:rsid w:val="00CB2532"/>
    <w:rsid w:val="00CB3055"/>
    <w:rsid w:val="00CC2811"/>
    <w:rsid w:val="00CC38AF"/>
    <w:rsid w:val="00CD258B"/>
    <w:rsid w:val="00CD41AF"/>
    <w:rsid w:val="00CD511B"/>
    <w:rsid w:val="00CD6909"/>
    <w:rsid w:val="00CF0220"/>
    <w:rsid w:val="00D04553"/>
    <w:rsid w:val="00D107A8"/>
    <w:rsid w:val="00D63E78"/>
    <w:rsid w:val="00D737EC"/>
    <w:rsid w:val="00D74E35"/>
    <w:rsid w:val="00D77001"/>
    <w:rsid w:val="00D870F3"/>
    <w:rsid w:val="00D9717D"/>
    <w:rsid w:val="00DA577A"/>
    <w:rsid w:val="00DB1209"/>
    <w:rsid w:val="00DB380F"/>
    <w:rsid w:val="00DB4937"/>
    <w:rsid w:val="00E21BFF"/>
    <w:rsid w:val="00E230CD"/>
    <w:rsid w:val="00E34E0D"/>
    <w:rsid w:val="00E404E6"/>
    <w:rsid w:val="00E554AE"/>
    <w:rsid w:val="00E57C46"/>
    <w:rsid w:val="00E77527"/>
    <w:rsid w:val="00E77822"/>
    <w:rsid w:val="00E82967"/>
    <w:rsid w:val="00E82AF1"/>
    <w:rsid w:val="00E913A9"/>
    <w:rsid w:val="00E93263"/>
    <w:rsid w:val="00EA3896"/>
    <w:rsid w:val="00EB0DA4"/>
    <w:rsid w:val="00EE0999"/>
    <w:rsid w:val="00F04A89"/>
    <w:rsid w:val="00F15038"/>
    <w:rsid w:val="00F37972"/>
    <w:rsid w:val="00F42FC7"/>
    <w:rsid w:val="00F712C9"/>
    <w:rsid w:val="00F91BBA"/>
    <w:rsid w:val="00FA443E"/>
    <w:rsid w:val="00FB3628"/>
    <w:rsid w:val="00FC68F8"/>
    <w:rsid w:val="00FC7ABB"/>
    <w:rsid w:val="00FD1C04"/>
    <w:rsid w:val="00FF28FC"/>
    <w:rsid w:val="00FF2F97"/>
    <w:rsid w:val="0B6CA362"/>
    <w:rsid w:val="145E8169"/>
    <w:rsid w:val="202F0E1B"/>
    <w:rsid w:val="2957FE82"/>
    <w:rsid w:val="32F45941"/>
    <w:rsid w:val="335E5844"/>
    <w:rsid w:val="433106ED"/>
    <w:rsid w:val="490F9137"/>
    <w:rsid w:val="49B6088D"/>
    <w:rsid w:val="5C025E81"/>
    <w:rsid w:val="62EA084C"/>
    <w:rsid w:val="6763FC9A"/>
    <w:rsid w:val="7A49EC2B"/>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C662C0"/>
  <w15:docId w15:val="{2BAD60D0-63E4-4273-B1EE-F088029E3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7A6"/>
  </w:style>
  <w:style w:type="paragraph" w:styleId="Heading1">
    <w:name w:val="heading 1"/>
    <w:basedOn w:val="Normal"/>
    <w:next w:val="Normal"/>
    <w:link w:val="Heading1Char"/>
    <w:uiPriority w:val="9"/>
    <w:qFormat/>
    <w:rsid w:val="006E4CA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0373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3071"/>
    <w:pPr>
      <w:tabs>
        <w:tab w:val="center" w:pos="4536"/>
        <w:tab w:val="right" w:pos="9072"/>
      </w:tabs>
      <w:spacing w:after="0" w:line="240" w:lineRule="auto"/>
    </w:pPr>
  </w:style>
  <w:style w:type="character" w:customStyle="1" w:styleId="HeaderChar">
    <w:name w:val="Header Char"/>
    <w:basedOn w:val="DefaultParagraphFont"/>
    <w:link w:val="Header"/>
    <w:uiPriority w:val="99"/>
    <w:rsid w:val="000F3071"/>
  </w:style>
  <w:style w:type="paragraph" w:styleId="Footer">
    <w:name w:val="footer"/>
    <w:basedOn w:val="Normal"/>
    <w:link w:val="FooterChar"/>
    <w:uiPriority w:val="99"/>
    <w:unhideWhenUsed/>
    <w:rsid w:val="000F3071"/>
    <w:pPr>
      <w:tabs>
        <w:tab w:val="center" w:pos="4536"/>
        <w:tab w:val="right" w:pos="9072"/>
      </w:tabs>
      <w:spacing w:after="0" w:line="240" w:lineRule="auto"/>
    </w:pPr>
  </w:style>
  <w:style w:type="character" w:customStyle="1" w:styleId="FooterChar">
    <w:name w:val="Footer Char"/>
    <w:basedOn w:val="DefaultParagraphFont"/>
    <w:link w:val="Footer"/>
    <w:uiPriority w:val="99"/>
    <w:rsid w:val="000F3071"/>
  </w:style>
  <w:style w:type="paragraph" w:styleId="BalloonText">
    <w:name w:val="Balloon Text"/>
    <w:basedOn w:val="Normal"/>
    <w:link w:val="BalloonTextChar"/>
    <w:uiPriority w:val="99"/>
    <w:semiHidden/>
    <w:unhideWhenUsed/>
    <w:rsid w:val="000F30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3071"/>
    <w:rPr>
      <w:rFonts w:ascii="Tahoma" w:hAnsi="Tahoma" w:cs="Tahoma"/>
      <w:sz w:val="16"/>
      <w:szCs w:val="16"/>
    </w:rPr>
  </w:style>
  <w:style w:type="paragraph" w:styleId="NoSpacing">
    <w:name w:val="No Spacing"/>
    <w:link w:val="NoSpacingChar"/>
    <w:uiPriority w:val="1"/>
    <w:qFormat/>
    <w:rsid w:val="000F3071"/>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0F3071"/>
    <w:rPr>
      <w:rFonts w:eastAsiaTheme="minorEastAsia"/>
      <w:lang w:val="en-US" w:eastAsia="ja-JP"/>
    </w:rPr>
  </w:style>
  <w:style w:type="character" w:styleId="PlaceholderText">
    <w:name w:val="Placeholder Text"/>
    <w:basedOn w:val="DefaultParagraphFont"/>
    <w:uiPriority w:val="99"/>
    <w:semiHidden/>
    <w:rsid w:val="003F6D98"/>
    <w:rPr>
      <w:color w:val="808080"/>
    </w:rPr>
  </w:style>
  <w:style w:type="character" w:customStyle="1" w:styleId="Heading1Char">
    <w:name w:val="Heading 1 Char"/>
    <w:basedOn w:val="DefaultParagraphFont"/>
    <w:link w:val="Heading1"/>
    <w:uiPriority w:val="9"/>
    <w:rsid w:val="006E4CA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E4CA1"/>
    <w:pPr>
      <w:outlineLvl w:val="9"/>
    </w:pPr>
  </w:style>
  <w:style w:type="paragraph" w:styleId="TOC2">
    <w:name w:val="toc 2"/>
    <w:basedOn w:val="Normal"/>
    <w:next w:val="Normal"/>
    <w:autoRedefine/>
    <w:uiPriority w:val="39"/>
    <w:unhideWhenUsed/>
    <w:qFormat/>
    <w:rsid w:val="006E4CA1"/>
    <w:pPr>
      <w:spacing w:after="100"/>
      <w:ind w:left="220"/>
    </w:pPr>
    <w:rPr>
      <w:rFonts w:eastAsiaTheme="minorEastAsia"/>
    </w:rPr>
  </w:style>
  <w:style w:type="paragraph" w:styleId="TOC1">
    <w:name w:val="toc 1"/>
    <w:basedOn w:val="Normal"/>
    <w:next w:val="Normal"/>
    <w:autoRedefine/>
    <w:uiPriority w:val="39"/>
    <w:unhideWhenUsed/>
    <w:qFormat/>
    <w:rsid w:val="006E4CA1"/>
    <w:pPr>
      <w:spacing w:after="100"/>
    </w:pPr>
    <w:rPr>
      <w:rFonts w:eastAsiaTheme="minorEastAsia"/>
    </w:rPr>
  </w:style>
  <w:style w:type="paragraph" w:styleId="TOC3">
    <w:name w:val="toc 3"/>
    <w:basedOn w:val="Normal"/>
    <w:next w:val="Normal"/>
    <w:autoRedefine/>
    <w:uiPriority w:val="39"/>
    <w:semiHidden/>
    <w:unhideWhenUsed/>
    <w:qFormat/>
    <w:rsid w:val="006E4CA1"/>
    <w:pPr>
      <w:spacing w:after="100"/>
      <w:ind w:left="440"/>
    </w:pPr>
    <w:rPr>
      <w:rFonts w:eastAsiaTheme="minorEastAsia"/>
    </w:rPr>
  </w:style>
  <w:style w:type="paragraph" w:styleId="ListParagraph">
    <w:name w:val="List Paragraph"/>
    <w:basedOn w:val="Normal"/>
    <w:uiPriority w:val="34"/>
    <w:qFormat/>
    <w:rsid w:val="006E4CA1"/>
    <w:pPr>
      <w:ind w:left="720"/>
      <w:contextualSpacing/>
    </w:pPr>
  </w:style>
  <w:style w:type="character" w:styleId="Hyperlink">
    <w:name w:val="Hyperlink"/>
    <w:basedOn w:val="DefaultParagraphFont"/>
    <w:uiPriority w:val="99"/>
    <w:unhideWhenUsed/>
    <w:rsid w:val="006E4CA1"/>
    <w:rPr>
      <w:color w:val="0000FF" w:themeColor="hyperlink"/>
      <w:u w:val="single"/>
    </w:rPr>
  </w:style>
  <w:style w:type="character" w:customStyle="1" w:styleId="Heading2Char">
    <w:name w:val="Heading 2 Char"/>
    <w:basedOn w:val="DefaultParagraphFont"/>
    <w:link w:val="Heading2"/>
    <w:uiPriority w:val="9"/>
    <w:rsid w:val="0060373C"/>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7746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E68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manualedigitaleart.ro/biblioteca/art-geografie-4-202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hyperlink" Target="https://manualedigitaleart.ro/biblioteca/art-istorie-4-2021"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jfif"/></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riana\AppData\Local\Temp\FreeCommander16032\01\hciubb\mainSpace\files\Template_ProiectFinal_HCI.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08D82BBA2E64DB7866162CC0D24D4AB"/>
        <w:category>
          <w:name w:val="General"/>
          <w:gallery w:val="placeholder"/>
        </w:category>
        <w:types>
          <w:type w:val="bbPlcHdr"/>
        </w:types>
        <w:behaviors>
          <w:behavior w:val="content"/>
        </w:behaviors>
        <w:guid w:val="{436DE0A0-6B7B-41E5-9AF5-023938D29E71}"/>
      </w:docPartPr>
      <w:docPartBody>
        <w:p w:rsidR="006A5B86" w:rsidRDefault="006A5B86" w:rsidP="006A5B86">
          <w:pPr>
            <w:pStyle w:val="408D82BBA2E64DB7866162CC0D24D4AB"/>
          </w:pPr>
          <w:r w:rsidRPr="00516222">
            <w:rPr>
              <w:rStyle w:val="PlaceholderText"/>
            </w:rPr>
            <w:t>Click here to enter text.</w:t>
          </w:r>
        </w:p>
      </w:docPartBody>
    </w:docPart>
    <w:docPart>
      <w:docPartPr>
        <w:name w:val="D8FDD484AEBE4AF6A6A424F1DFB6E057"/>
        <w:category>
          <w:name w:val="General"/>
          <w:gallery w:val="placeholder"/>
        </w:category>
        <w:types>
          <w:type w:val="bbPlcHdr"/>
        </w:types>
        <w:behaviors>
          <w:behavior w:val="content"/>
        </w:behaviors>
        <w:guid w:val="{43972050-5CAC-4041-98A5-266FFE98490B}"/>
      </w:docPartPr>
      <w:docPartBody>
        <w:p w:rsidR="006A5B86" w:rsidRDefault="006A5B86" w:rsidP="006A5B86">
          <w:pPr>
            <w:pStyle w:val="D8FDD484AEBE4AF6A6A424F1DFB6E057"/>
          </w:pPr>
          <w:r w:rsidRPr="00516222">
            <w:rPr>
              <w:rStyle w:val="PlaceholderText"/>
            </w:rPr>
            <w:t>Click here to enter text.</w:t>
          </w:r>
        </w:p>
      </w:docPartBody>
    </w:docPart>
    <w:docPart>
      <w:docPartPr>
        <w:name w:val="7D8E194CBE8949A38FA53C8DFF94F226"/>
        <w:category>
          <w:name w:val="General"/>
          <w:gallery w:val="placeholder"/>
        </w:category>
        <w:types>
          <w:type w:val="bbPlcHdr"/>
        </w:types>
        <w:behaviors>
          <w:behavior w:val="content"/>
        </w:behaviors>
        <w:guid w:val="{630F6715-A1F4-42B3-9AEE-EAE2456EBF56}"/>
      </w:docPartPr>
      <w:docPartBody>
        <w:p w:rsidR="006A5B86" w:rsidRDefault="006A5B86" w:rsidP="006A5B86">
          <w:pPr>
            <w:pStyle w:val="7D8E194CBE8949A38FA53C8DFF94F226"/>
          </w:pPr>
          <w:r w:rsidRPr="00516222">
            <w:rPr>
              <w:rStyle w:val="PlaceholderText"/>
            </w:rPr>
            <w:t>Click here to enter text.</w:t>
          </w:r>
        </w:p>
      </w:docPartBody>
    </w:docPart>
    <w:docPart>
      <w:docPartPr>
        <w:name w:val="1E600C8F0253471A8F88FEF0809625F8"/>
        <w:category>
          <w:name w:val="General"/>
          <w:gallery w:val="placeholder"/>
        </w:category>
        <w:types>
          <w:type w:val="bbPlcHdr"/>
        </w:types>
        <w:behaviors>
          <w:behavior w:val="content"/>
        </w:behaviors>
        <w:guid w:val="{E65544AA-72F3-4020-B2B0-C6C261D096E2}"/>
      </w:docPartPr>
      <w:docPartBody>
        <w:p w:rsidR="006A5B86" w:rsidRDefault="006A5B86" w:rsidP="006A5B86">
          <w:pPr>
            <w:pStyle w:val="1E600C8F0253471A8F88FEF0809625F8"/>
          </w:pPr>
          <w:r w:rsidRPr="00516222">
            <w:rPr>
              <w:rStyle w:val="PlaceholderText"/>
            </w:rPr>
            <w:t>Click here to enter text.</w:t>
          </w:r>
        </w:p>
      </w:docPartBody>
    </w:docPart>
    <w:docPart>
      <w:docPartPr>
        <w:name w:val="E58C33F2C88442469B027FCAC60426A4"/>
        <w:category>
          <w:name w:val="General"/>
          <w:gallery w:val="placeholder"/>
        </w:category>
        <w:types>
          <w:type w:val="bbPlcHdr"/>
        </w:types>
        <w:behaviors>
          <w:behavior w:val="content"/>
        </w:behaviors>
        <w:guid w:val="{FFAF0679-9D29-43E9-A9DA-FC8529CEECEF}"/>
      </w:docPartPr>
      <w:docPartBody>
        <w:p w:rsidR="006A5B86" w:rsidRDefault="006A5B86" w:rsidP="006A5B86">
          <w:pPr>
            <w:pStyle w:val="E58C33F2C88442469B027FCAC60426A4"/>
          </w:pPr>
          <w:r w:rsidRPr="00516222">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F24"/>
    <w:rsid w:val="0003273B"/>
    <w:rsid w:val="000F6658"/>
    <w:rsid w:val="00132ED5"/>
    <w:rsid w:val="003B5514"/>
    <w:rsid w:val="00425B05"/>
    <w:rsid w:val="006A5B86"/>
    <w:rsid w:val="006E28E8"/>
    <w:rsid w:val="0071150F"/>
    <w:rsid w:val="007B7FE8"/>
    <w:rsid w:val="007C7F24"/>
    <w:rsid w:val="0086798C"/>
    <w:rsid w:val="00DC3C96"/>
    <w:rsid w:val="00FB10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E0F2C80"/>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A5B86"/>
    <w:rPr>
      <w:color w:val="808080"/>
    </w:rPr>
  </w:style>
  <w:style w:type="paragraph" w:customStyle="1" w:styleId="408D82BBA2E64DB7866162CC0D24D4AB">
    <w:name w:val="408D82BBA2E64DB7866162CC0D24D4AB"/>
    <w:rsid w:val="006A5B86"/>
    <w:pPr>
      <w:spacing w:line="278" w:lineRule="auto"/>
    </w:pPr>
    <w:rPr>
      <w:kern w:val="2"/>
      <w:sz w:val="24"/>
      <w:szCs w:val="24"/>
      <w14:ligatures w14:val="standardContextual"/>
    </w:rPr>
  </w:style>
  <w:style w:type="paragraph" w:customStyle="1" w:styleId="D8FDD484AEBE4AF6A6A424F1DFB6E057">
    <w:name w:val="D8FDD484AEBE4AF6A6A424F1DFB6E057"/>
    <w:rsid w:val="006A5B86"/>
    <w:pPr>
      <w:spacing w:line="278" w:lineRule="auto"/>
    </w:pPr>
    <w:rPr>
      <w:kern w:val="2"/>
      <w:sz w:val="24"/>
      <w:szCs w:val="24"/>
      <w14:ligatures w14:val="standardContextual"/>
    </w:rPr>
  </w:style>
  <w:style w:type="paragraph" w:customStyle="1" w:styleId="7D8E194CBE8949A38FA53C8DFF94F226">
    <w:name w:val="7D8E194CBE8949A38FA53C8DFF94F226"/>
    <w:rsid w:val="006A5B86"/>
    <w:pPr>
      <w:spacing w:line="278" w:lineRule="auto"/>
    </w:pPr>
    <w:rPr>
      <w:kern w:val="2"/>
      <w:sz w:val="24"/>
      <w:szCs w:val="24"/>
      <w14:ligatures w14:val="standardContextual"/>
    </w:rPr>
  </w:style>
  <w:style w:type="paragraph" w:customStyle="1" w:styleId="1E600C8F0253471A8F88FEF0809625F8">
    <w:name w:val="1E600C8F0253471A8F88FEF0809625F8"/>
    <w:rsid w:val="006A5B86"/>
    <w:pPr>
      <w:spacing w:line="278" w:lineRule="auto"/>
    </w:pPr>
    <w:rPr>
      <w:kern w:val="2"/>
      <w:sz w:val="24"/>
      <w:szCs w:val="24"/>
      <w14:ligatures w14:val="standardContextual"/>
    </w:rPr>
  </w:style>
  <w:style w:type="paragraph" w:customStyle="1" w:styleId="E58C33F2C88442469B027FCAC60426A4">
    <w:name w:val="E58C33F2C88442469B027FCAC60426A4"/>
    <w:rsid w:val="006A5B86"/>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D80DCAE733D3F841B4052C53207B64B5" ma:contentTypeVersion="14" ma:contentTypeDescription="Create a new document." ma:contentTypeScope="" ma:versionID="489e163781370fe0c956ed92657cc341">
  <xsd:schema xmlns:xsd="http://www.w3.org/2001/XMLSchema" xmlns:xs="http://www.w3.org/2001/XMLSchema" xmlns:p="http://schemas.microsoft.com/office/2006/metadata/properties" xmlns:ns3="3c621349-07bb-4f69-bb8c-ca817af798a6" xmlns:ns4="cb3df994-17ae-497d-bc9c-e030f194ba7e" targetNamespace="http://schemas.microsoft.com/office/2006/metadata/properties" ma:root="true" ma:fieldsID="73274b8091400cdd266120292d79021e" ns3:_="" ns4:_="">
    <xsd:import namespace="3c621349-07bb-4f69-bb8c-ca817af798a6"/>
    <xsd:import namespace="cb3df994-17ae-497d-bc9c-e030f194ba7e"/>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621349-07bb-4f69-bb8c-ca817af798a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b3df994-17ae-497d-bc9c-e030f194ba7e"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3c621349-07bb-4f69-bb8c-ca817af798a6" xsi:nil="true"/>
  </documentManagement>
</p:properties>
</file>

<file path=customXml/itemProps1.xml><?xml version="1.0" encoding="utf-8"?>
<ds:datastoreItem xmlns:ds="http://schemas.openxmlformats.org/officeDocument/2006/customXml" ds:itemID="{83B10399-0E4E-4178-B64D-B6EED4DF55F8}">
  <ds:schemaRefs>
    <ds:schemaRef ds:uri="http://schemas.microsoft.com/sharepoint/v3/contenttype/forms"/>
  </ds:schemaRefs>
</ds:datastoreItem>
</file>

<file path=customXml/itemProps2.xml><?xml version="1.0" encoding="utf-8"?>
<ds:datastoreItem xmlns:ds="http://schemas.openxmlformats.org/officeDocument/2006/customXml" ds:itemID="{47EC6814-20E4-4CE8-8DD3-A7FBB9E8CCC6}">
  <ds:schemaRefs>
    <ds:schemaRef ds:uri="http://schemas.openxmlformats.org/officeDocument/2006/bibliography"/>
  </ds:schemaRefs>
</ds:datastoreItem>
</file>

<file path=customXml/itemProps3.xml><?xml version="1.0" encoding="utf-8"?>
<ds:datastoreItem xmlns:ds="http://schemas.openxmlformats.org/officeDocument/2006/customXml" ds:itemID="{7B11883F-053C-49C6-A180-9D0442CA85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621349-07bb-4f69-bb8c-ca817af798a6"/>
    <ds:schemaRef ds:uri="cb3df994-17ae-497d-bc9c-e030f194ba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EE2AF5B-EED7-4B7D-B719-B4DF8C47E9E5}">
  <ds:schemaRefs>
    <ds:schemaRef ds:uri="http://schemas.microsoft.com/office/2006/metadata/properties"/>
    <ds:schemaRef ds:uri="http://schemas.microsoft.com/office/infopath/2007/PartnerControls"/>
    <ds:schemaRef ds:uri="3c621349-07bb-4f69-bb8c-ca817af798a6"/>
  </ds:schemaRefs>
</ds:datastoreItem>
</file>

<file path=docProps/app.xml><?xml version="1.0" encoding="utf-8"?>
<Properties xmlns="http://schemas.openxmlformats.org/officeDocument/2006/extended-properties" xmlns:vt="http://schemas.openxmlformats.org/officeDocument/2006/docPropsVTypes">
  <Template>Template_ProiectFinal_HCI.dotx</Template>
  <TotalTime>191</TotalTime>
  <Pages>11</Pages>
  <Words>2686</Words>
  <Characters>15821</Characters>
  <Application>Microsoft Office Word</Application>
  <DocSecurity>0</DocSecurity>
  <Lines>287</Lines>
  <Paragraphs>104</Paragraphs>
  <ScaleCrop>false</ScaleCrop>
  <HeadingPairs>
    <vt:vector size="2" baseType="variant">
      <vt:variant>
        <vt:lpstr>Title</vt:lpstr>
      </vt:variant>
      <vt:variant>
        <vt:i4>1</vt:i4>
      </vt:variant>
    </vt:vector>
  </HeadingPairs>
  <TitlesOfParts>
    <vt:vector size="1" baseType="lpstr">
      <vt:lpstr>Nume echipa</vt:lpstr>
    </vt:vector>
  </TitlesOfParts>
  <Company/>
  <LinksUpToDate>false</LinksUpToDate>
  <CharactersWithSpaces>18403</CharactersWithSpaces>
  <SharedDoc>false</SharedDoc>
  <HLinks>
    <vt:vector size="72" baseType="variant">
      <vt:variant>
        <vt:i4>7078014</vt:i4>
      </vt:variant>
      <vt:variant>
        <vt:i4>69</vt:i4>
      </vt:variant>
      <vt:variant>
        <vt:i4>0</vt:i4>
      </vt:variant>
      <vt:variant>
        <vt:i4>5</vt:i4>
      </vt:variant>
      <vt:variant>
        <vt:lpwstr>http://www.nngroup.com/articles/keyboard-accessibility/</vt:lpwstr>
      </vt:variant>
      <vt:variant>
        <vt:lpwstr/>
      </vt:variant>
      <vt:variant>
        <vt:i4>1179697</vt:i4>
      </vt:variant>
      <vt:variant>
        <vt:i4>62</vt:i4>
      </vt:variant>
      <vt:variant>
        <vt:i4>0</vt:i4>
      </vt:variant>
      <vt:variant>
        <vt:i4>5</vt:i4>
      </vt:variant>
      <vt:variant>
        <vt:lpwstr/>
      </vt:variant>
      <vt:variant>
        <vt:lpwstr>_Toc214534454</vt:lpwstr>
      </vt:variant>
      <vt:variant>
        <vt:i4>1179697</vt:i4>
      </vt:variant>
      <vt:variant>
        <vt:i4>56</vt:i4>
      </vt:variant>
      <vt:variant>
        <vt:i4>0</vt:i4>
      </vt:variant>
      <vt:variant>
        <vt:i4>5</vt:i4>
      </vt:variant>
      <vt:variant>
        <vt:lpwstr/>
      </vt:variant>
      <vt:variant>
        <vt:lpwstr>_Toc214534453</vt:lpwstr>
      </vt:variant>
      <vt:variant>
        <vt:i4>1179697</vt:i4>
      </vt:variant>
      <vt:variant>
        <vt:i4>50</vt:i4>
      </vt:variant>
      <vt:variant>
        <vt:i4>0</vt:i4>
      </vt:variant>
      <vt:variant>
        <vt:i4>5</vt:i4>
      </vt:variant>
      <vt:variant>
        <vt:lpwstr/>
      </vt:variant>
      <vt:variant>
        <vt:lpwstr>_Toc214534452</vt:lpwstr>
      </vt:variant>
      <vt:variant>
        <vt:i4>1179697</vt:i4>
      </vt:variant>
      <vt:variant>
        <vt:i4>44</vt:i4>
      </vt:variant>
      <vt:variant>
        <vt:i4>0</vt:i4>
      </vt:variant>
      <vt:variant>
        <vt:i4>5</vt:i4>
      </vt:variant>
      <vt:variant>
        <vt:lpwstr/>
      </vt:variant>
      <vt:variant>
        <vt:lpwstr>_Toc214534451</vt:lpwstr>
      </vt:variant>
      <vt:variant>
        <vt:i4>1179697</vt:i4>
      </vt:variant>
      <vt:variant>
        <vt:i4>38</vt:i4>
      </vt:variant>
      <vt:variant>
        <vt:i4>0</vt:i4>
      </vt:variant>
      <vt:variant>
        <vt:i4>5</vt:i4>
      </vt:variant>
      <vt:variant>
        <vt:lpwstr/>
      </vt:variant>
      <vt:variant>
        <vt:lpwstr>_Toc214534450</vt:lpwstr>
      </vt:variant>
      <vt:variant>
        <vt:i4>1245233</vt:i4>
      </vt:variant>
      <vt:variant>
        <vt:i4>32</vt:i4>
      </vt:variant>
      <vt:variant>
        <vt:i4>0</vt:i4>
      </vt:variant>
      <vt:variant>
        <vt:i4>5</vt:i4>
      </vt:variant>
      <vt:variant>
        <vt:lpwstr/>
      </vt:variant>
      <vt:variant>
        <vt:lpwstr>_Toc214534449</vt:lpwstr>
      </vt:variant>
      <vt:variant>
        <vt:i4>1245233</vt:i4>
      </vt:variant>
      <vt:variant>
        <vt:i4>26</vt:i4>
      </vt:variant>
      <vt:variant>
        <vt:i4>0</vt:i4>
      </vt:variant>
      <vt:variant>
        <vt:i4>5</vt:i4>
      </vt:variant>
      <vt:variant>
        <vt:lpwstr/>
      </vt:variant>
      <vt:variant>
        <vt:lpwstr>_Toc214534448</vt:lpwstr>
      </vt:variant>
      <vt:variant>
        <vt:i4>1245233</vt:i4>
      </vt:variant>
      <vt:variant>
        <vt:i4>20</vt:i4>
      </vt:variant>
      <vt:variant>
        <vt:i4>0</vt:i4>
      </vt:variant>
      <vt:variant>
        <vt:i4>5</vt:i4>
      </vt:variant>
      <vt:variant>
        <vt:lpwstr/>
      </vt:variant>
      <vt:variant>
        <vt:lpwstr>_Toc214534447</vt:lpwstr>
      </vt:variant>
      <vt:variant>
        <vt:i4>1245233</vt:i4>
      </vt:variant>
      <vt:variant>
        <vt:i4>14</vt:i4>
      </vt:variant>
      <vt:variant>
        <vt:i4>0</vt:i4>
      </vt:variant>
      <vt:variant>
        <vt:i4>5</vt:i4>
      </vt:variant>
      <vt:variant>
        <vt:lpwstr/>
      </vt:variant>
      <vt:variant>
        <vt:lpwstr>_Toc214534446</vt:lpwstr>
      </vt:variant>
      <vt:variant>
        <vt:i4>1245233</vt:i4>
      </vt:variant>
      <vt:variant>
        <vt:i4>8</vt:i4>
      </vt:variant>
      <vt:variant>
        <vt:i4>0</vt:i4>
      </vt:variant>
      <vt:variant>
        <vt:i4>5</vt:i4>
      </vt:variant>
      <vt:variant>
        <vt:lpwstr/>
      </vt:variant>
      <vt:variant>
        <vt:lpwstr>_Toc214534445</vt:lpwstr>
      </vt:variant>
      <vt:variant>
        <vt:i4>1245233</vt:i4>
      </vt:variant>
      <vt:variant>
        <vt:i4>2</vt:i4>
      </vt:variant>
      <vt:variant>
        <vt:i4>0</vt:i4>
      </vt:variant>
      <vt:variant>
        <vt:i4>5</vt:i4>
      </vt:variant>
      <vt:variant>
        <vt:lpwstr/>
      </vt:variant>
      <vt:variant>
        <vt:lpwstr>_Toc214534444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 echipa</dc:title>
  <dc:subject/>
  <dc:creator>Windows User</dc:creator>
  <cp:keywords/>
  <cp:lastModifiedBy>CRISTIAN BERCEA</cp:lastModifiedBy>
  <cp:revision>11</cp:revision>
  <dcterms:created xsi:type="dcterms:W3CDTF">2026-01-13T22:47:00Z</dcterms:created>
  <dcterms:modified xsi:type="dcterms:W3CDTF">2026-01-15T03:00:00Z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0x010100D80DCAE733D3F841B4052C53207B64B5</vt:lpwstr>
  </property>
</Properties>
</file>